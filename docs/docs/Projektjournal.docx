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A7C6C" w14:textId="55608464" w:rsidR="00A14228" w:rsidRDefault="00366CFC" w:rsidP="009071B8">
      <w:pPr>
        <w:pStyle w:val="Titel"/>
      </w:pPr>
      <w:r>
        <w:t>Projektjournal</w:t>
      </w:r>
    </w:p>
    <w:p w14:paraId="37524FD7" w14:textId="77777777" w:rsidR="00BC77EC" w:rsidRDefault="00BC77EC" w:rsidP="00BC77EC"/>
    <w:p w14:paraId="4FD86BC9" w14:textId="77777777" w:rsidR="00BC77EC" w:rsidRDefault="00BC77EC" w:rsidP="00BC77EC"/>
    <w:p w14:paraId="6D1EC9FD" w14:textId="594D1987" w:rsidR="00810BD1" w:rsidRPr="009071B8" w:rsidRDefault="00366CFC" w:rsidP="009071B8">
      <w:pPr>
        <w:pStyle w:val="berschrift1"/>
      </w:pPr>
      <w:r>
        <w:t>Agentur gründen und Auftrag erhalten</w:t>
      </w:r>
    </w:p>
    <w:p w14:paraId="3B4DA8A3" w14:textId="6D1A1D58" w:rsidR="00CD2F82" w:rsidRDefault="00CD2F82" w:rsidP="00CD2F82">
      <w:pPr>
        <w:pStyle w:val="berschrift2"/>
      </w:pPr>
      <w:r>
        <w:t>Gruppe bilden</w:t>
      </w:r>
    </w:p>
    <w:p w14:paraId="5137E393" w14:textId="300FDE1B" w:rsidR="00810BD1" w:rsidRDefault="00E759F6" w:rsidP="00CD2F82">
      <w:r>
        <w:t xml:space="preserve">Schliessen Sie sich zu Gruppen </w:t>
      </w:r>
      <w:r w:rsidRPr="00CD2F82">
        <w:rPr>
          <w:b/>
          <w:bCs/>
          <w:highlight w:val="yellow"/>
        </w:rPr>
        <w:t>von zwei oder maximal drei Personen zusammen</w:t>
      </w:r>
      <w:r>
        <w:t xml:space="preserve"> (KEINE Vierergruppe).</w:t>
      </w:r>
      <w:r w:rsidR="00D7041F">
        <w:t xml:space="preserve"> </w:t>
      </w:r>
    </w:p>
    <w:p w14:paraId="23121641" w14:textId="77777777" w:rsidR="009071B8" w:rsidRDefault="009071B8" w:rsidP="00CD2F82"/>
    <w:p w14:paraId="4C6B80DE" w14:textId="76D9FF9B" w:rsidR="00A574EF" w:rsidRDefault="00FA4F11" w:rsidP="00A574EF">
      <w:pPr>
        <w:pStyle w:val="berschrift2"/>
      </w:pPr>
      <w:r>
        <w:t>Was macht eine Social Media/Werbeagentur?</w:t>
      </w:r>
    </w:p>
    <w:p w14:paraId="6BCD5B9C" w14:textId="7710AA00" w:rsidR="00C10562" w:rsidRDefault="00C10562" w:rsidP="00A574EF">
      <w:r>
        <w:t xml:space="preserve">Schauen Sie sich das Videos </w:t>
      </w:r>
      <w:r w:rsidR="00B366BB">
        <w:t xml:space="preserve">über den Tagesablauf von </w:t>
      </w:r>
      <w:r w:rsidR="00B366BB" w:rsidRPr="00B366BB">
        <w:t>Viet Pham Tuan</w:t>
      </w:r>
      <w:r w:rsidR="00B366BB">
        <w:t xml:space="preserve">, Gründer einer </w:t>
      </w:r>
      <w:r w:rsidR="00263891">
        <w:t>Social-Media/Marketing</w:t>
      </w:r>
      <w:r w:rsidR="00B366BB">
        <w:t xml:space="preserve"> an. Notieren Sie </w:t>
      </w:r>
      <w:r w:rsidR="00FA4F11">
        <w:t>stichwortartig seinen Tagesablauf</w:t>
      </w:r>
      <w:r>
        <w:t>:</w:t>
      </w:r>
    </w:p>
    <w:p w14:paraId="147FD641" w14:textId="77777777" w:rsidR="009071B8" w:rsidRDefault="009071B8" w:rsidP="00A574E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2B4B23" w14:paraId="34BCC112" w14:textId="77777777" w:rsidTr="002B4B23">
        <w:tc>
          <w:tcPr>
            <w:tcW w:w="9446" w:type="dxa"/>
          </w:tcPr>
          <w:p w14:paraId="1F12F138" w14:textId="48478D34" w:rsidR="002B4B23" w:rsidRDefault="002B4B23" w:rsidP="00A574EF">
            <w:r>
              <w:rPr>
                <w:b/>
                <w:bCs/>
              </w:rPr>
              <w:t>Tagesablauf</w:t>
            </w:r>
          </w:p>
        </w:tc>
      </w:tr>
      <w:tr w:rsidR="002B4B23" w14:paraId="4575D10B" w14:textId="77777777" w:rsidTr="002B4B23">
        <w:tc>
          <w:tcPr>
            <w:tcW w:w="9446" w:type="dxa"/>
          </w:tcPr>
          <w:p w14:paraId="73FDB8AC" w14:textId="77777777" w:rsidR="002B4B23" w:rsidRDefault="002B4B23" w:rsidP="00A574EF">
            <w:pPr>
              <w:rPr>
                <w:b/>
                <w:bCs/>
              </w:rPr>
            </w:pPr>
          </w:p>
          <w:p w14:paraId="63C00257" w14:textId="77777777" w:rsidR="00FA4F11" w:rsidRDefault="00FA4F11" w:rsidP="00A574EF">
            <w:pPr>
              <w:rPr>
                <w:b/>
                <w:bCs/>
              </w:rPr>
            </w:pPr>
          </w:p>
          <w:p w14:paraId="4DEA6CB5" w14:textId="77777777" w:rsidR="00FA4F11" w:rsidRDefault="00FA4F11" w:rsidP="00A574EF">
            <w:pPr>
              <w:rPr>
                <w:b/>
                <w:bCs/>
              </w:rPr>
            </w:pPr>
          </w:p>
          <w:p w14:paraId="3B2A713A" w14:textId="77777777" w:rsidR="00FA4F11" w:rsidRDefault="00FA4F11" w:rsidP="00A574EF">
            <w:pPr>
              <w:rPr>
                <w:b/>
                <w:bCs/>
              </w:rPr>
            </w:pPr>
          </w:p>
          <w:p w14:paraId="3C0B0528" w14:textId="77777777" w:rsidR="00FA4F11" w:rsidRDefault="00FA4F11" w:rsidP="00A574EF">
            <w:pPr>
              <w:rPr>
                <w:b/>
                <w:bCs/>
              </w:rPr>
            </w:pPr>
          </w:p>
          <w:p w14:paraId="3C61B575" w14:textId="77777777" w:rsidR="00FA4F11" w:rsidRDefault="00FA4F11" w:rsidP="00A574EF">
            <w:pPr>
              <w:rPr>
                <w:b/>
                <w:bCs/>
              </w:rPr>
            </w:pPr>
          </w:p>
          <w:p w14:paraId="0AE5BCBA" w14:textId="77777777" w:rsidR="00FA4F11" w:rsidRDefault="00FA4F11" w:rsidP="00A574EF">
            <w:pPr>
              <w:rPr>
                <w:b/>
                <w:bCs/>
              </w:rPr>
            </w:pPr>
          </w:p>
          <w:p w14:paraId="6C8E43BF" w14:textId="77777777" w:rsidR="00FA4F11" w:rsidRDefault="00FA4F11" w:rsidP="00A574EF">
            <w:pPr>
              <w:rPr>
                <w:b/>
                <w:bCs/>
              </w:rPr>
            </w:pPr>
          </w:p>
          <w:p w14:paraId="62AD6293" w14:textId="77777777" w:rsidR="00FA4F11" w:rsidRDefault="00FA4F11" w:rsidP="00A574EF">
            <w:pPr>
              <w:rPr>
                <w:b/>
                <w:bCs/>
              </w:rPr>
            </w:pPr>
          </w:p>
          <w:p w14:paraId="40DCC614" w14:textId="77777777" w:rsidR="00FA4F11" w:rsidRDefault="00FA4F11" w:rsidP="00A574EF">
            <w:pPr>
              <w:rPr>
                <w:b/>
                <w:bCs/>
              </w:rPr>
            </w:pPr>
          </w:p>
          <w:p w14:paraId="7076FE01" w14:textId="77777777" w:rsidR="00FA4F11" w:rsidRDefault="00FA4F11" w:rsidP="00A574EF">
            <w:pPr>
              <w:rPr>
                <w:b/>
                <w:bCs/>
              </w:rPr>
            </w:pPr>
          </w:p>
          <w:p w14:paraId="076A7780" w14:textId="77777777" w:rsidR="00FA4F11" w:rsidRDefault="00FA4F11" w:rsidP="00A574EF">
            <w:pPr>
              <w:rPr>
                <w:b/>
                <w:bCs/>
              </w:rPr>
            </w:pPr>
          </w:p>
          <w:p w14:paraId="682F0284" w14:textId="77777777" w:rsidR="00FA4F11" w:rsidRDefault="00FA4F11" w:rsidP="00A574EF">
            <w:pPr>
              <w:rPr>
                <w:b/>
                <w:bCs/>
              </w:rPr>
            </w:pPr>
          </w:p>
          <w:p w14:paraId="38A24D22" w14:textId="77777777" w:rsidR="00FA4F11" w:rsidRDefault="00FA4F11" w:rsidP="00A574EF">
            <w:pPr>
              <w:rPr>
                <w:b/>
                <w:bCs/>
              </w:rPr>
            </w:pPr>
          </w:p>
        </w:tc>
      </w:tr>
    </w:tbl>
    <w:p w14:paraId="1DE289B8" w14:textId="77777777" w:rsidR="00C10562" w:rsidRDefault="00C10562" w:rsidP="00A574EF"/>
    <w:p w14:paraId="6D834082" w14:textId="4F8277FA" w:rsidR="00FA4F11" w:rsidRDefault="00FA4F11" w:rsidP="00FA4F11">
      <w:pPr>
        <w:pStyle w:val="berschrift2"/>
      </w:pPr>
      <w:r>
        <w:t>Wie heisst ihre Social Media</w:t>
      </w:r>
      <w:r w:rsidR="00C80D15">
        <w:t xml:space="preserve"> Agentur</w:t>
      </w:r>
      <w:r w:rsidR="00EF40B6">
        <w:t>?</w:t>
      </w:r>
    </w:p>
    <w:p w14:paraId="56BE4CC2" w14:textId="32221223" w:rsidR="00A574EF" w:rsidRDefault="00A574EF" w:rsidP="00A574EF">
      <w:r>
        <w:t xml:space="preserve">Wählen Sie einen </w:t>
      </w:r>
      <w:r w:rsidR="00BD3991">
        <w:t xml:space="preserve">passenden </w:t>
      </w:r>
      <w:r>
        <w:t>Namen für ihre Social Media</w:t>
      </w:r>
      <w:r w:rsidR="00FA4F11">
        <w:t>/Werbeagentur</w:t>
      </w:r>
      <w:r w:rsidR="001B0C1F">
        <w:t xml:space="preserve">. Der Name sollte frisch, </w:t>
      </w:r>
      <w:r w:rsidR="00BD3991">
        <w:t xml:space="preserve">spannend und kreativ sein sowie Ihre </w:t>
      </w:r>
      <w:r w:rsidR="00771E03">
        <w:t>I</w:t>
      </w:r>
      <w:r w:rsidR="00EF40B6">
        <w:t xml:space="preserve">dentität </w:t>
      </w:r>
      <w:r w:rsidR="00771E03">
        <w:t xml:space="preserve">als Gruppe/Agentur </w:t>
      </w:r>
      <w:r w:rsidR="00EF40B6">
        <w:t>ausdrücken.</w:t>
      </w:r>
      <w:r>
        <w:t xml:space="preserve"> </w:t>
      </w:r>
    </w:p>
    <w:p w14:paraId="1F00576C" w14:textId="77777777" w:rsidR="00922A31" w:rsidRDefault="00922A31" w:rsidP="00A574E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156919" w14:paraId="070A3360" w14:textId="77777777" w:rsidTr="00156919">
        <w:tc>
          <w:tcPr>
            <w:tcW w:w="9446" w:type="dxa"/>
          </w:tcPr>
          <w:p w14:paraId="6C544043" w14:textId="27E59BC5" w:rsidR="00156919" w:rsidRDefault="00366CFC" w:rsidP="00A574EF">
            <w:r>
              <w:t>Name:</w:t>
            </w:r>
          </w:p>
          <w:p w14:paraId="3AFDEF3F" w14:textId="77777777" w:rsidR="00366CFC" w:rsidRDefault="00366CFC" w:rsidP="00A574EF"/>
          <w:p w14:paraId="594E4591" w14:textId="472EE559" w:rsidR="00366CFC" w:rsidRDefault="00366CFC" w:rsidP="00A574EF">
            <w:r>
              <w:t>Begründung: 4 ganze Sätze</w:t>
            </w:r>
          </w:p>
          <w:p w14:paraId="0222AB17" w14:textId="77777777" w:rsidR="009071B8" w:rsidRDefault="009071B8" w:rsidP="00A574EF"/>
        </w:tc>
      </w:tr>
    </w:tbl>
    <w:p w14:paraId="4326AD72" w14:textId="77777777" w:rsidR="00922A31" w:rsidRDefault="00922A31" w:rsidP="00A574EF"/>
    <w:p w14:paraId="10CEC5A8" w14:textId="2477216B" w:rsidR="00FF5AB1" w:rsidRDefault="009F6679" w:rsidP="00FF5AB1">
      <w:pPr>
        <w:pStyle w:val="berschrift2"/>
      </w:pPr>
      <w:r>
        <w:t>Designen Sie ein Logo</w:t>
      </w:r>
      <w:r w:rsidR="004B4FFF">
        <w:t xml:space="preserve"> für Ihre Agentur</w:t>
      </w:r>
    </w:p>
    <w:p w14:paraId="51F3B165" w14:textId="77777777" w:rsidR="00366CFC" w:rsidRPr="00366CFC" w:rsidRDefault="00366CFC" w:rsidP="00366CFC"/>
    <w:p w14:paraId="7FB4365E" w14:textId="33D0DE42" w:rsidR="00366CFC" w:rsidRDefault="009F6679" w:rsidP="00366CFC">
      <w:r>
        <w:t>Designen Sie ein Logo</w:t>
      </w:r>
      <w:r w:rsidR="00366CFC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366CFC" w14:paraId="1F0E747B" w14:textId="77777777" w:rsidTr="00366CFC">
        <w:tc>
          <w:tcPr>
            <w:tcW w:w="9446" w:type="dxa"/>
          </w:tcPr>
          <w:p w14:paraId="4B24254C" w14:textId="77777777" w:rsidR="00366CFC" w:rsidRDefault="00366CFC" w:rsidP="00366CFC">
            <w:r>
              <w:t>Logo:</w:t>
            </w:r>
          </w:p>
          <w:p w14:paraId="55A0C3F7" w14:textId="77777777" w:rsidR="00366CFC" w:rsidRDefault="00366CFC" w:rsidP="00366CFC"/>
          <w:p w14:paraId="4DA53B09" w14:textId="77777777" w:rsidR="00366CFC" w:rsidRDefault="00366CFC" w:rsidP="00366CFC"/>
          <w:p w14:paraId="6C193B8D" w14:textId="6A3E9165" w:rsidR="00366CFC" w:rsidRDefault="00366CFC" w:rsidP="00366CFC">
            <w:r>
              <w:t>Begründung für Wahl: 3 ganze Sätze</w:t>
            </w:r>
          </w:p>
        </w:tc>
      </w:tr>
    </w:tbl>
    <w:p w14:paraId="54DD3791" w14:textId="77777777" w:rsidR="00366CFC" w:rsidRDefault="00366CFC" w:rsidP="00366CFC"/>
    <w:p w14:paraId="50B4686B" w14:textId="349844D1" w:rsidR="005947EB" w:rsidRDefault="009D4EE7" w:rsidP="00A574EF">
      <w:r>
        <w:t xml:space="preserve"> </w:t>
      </w:r>
    </w:p>
    <w:p w14:paraId="4B79C896" w14:textId="77777777" w:rsidR="009D4EE7" w:rsidRDefault="009D4EE7" w:rsidP="00A574EF"/>
    <w:p w14:paraId="616F6A77" w14:textId="77777777" w:rsidR="00366CFC" w:rsidRDefault="00366CFC" w:rsidP="00A574EF"/>
    <w:p w14:paraId="0CBEE603" w14:textId="51B19C2F" w:rsidR="00B53B0C" w:rsidRDefault="00B53B0C" w:rsidP="00B53B0C">
      <w:pPr>
        <w:pStyle w:val="berschrift2"/>
      </w:pPr>
      <w:r>
        <w:lastRenderedPageBreak/>
        <w:t xml:space="preserve">Erstellen Sie eine </w:t>
      </w:r>
      <w:r w:rsidR="002819C1">
        <w:t>Homepage für Ihre Agentur</w:t>
      </w:r>
    </w:p>
    <w:p w14:paraId="0B951BCA" w14:textId="77777777" w:rsidR="00B051C5" w:rsidRDefault="00B051C5" w:rsidP="00A574EF"/>
    <w:p w14:paraId="6B9DA180" w14:textId="79DEE425" w:rsidR="00366CFC" w:rsidRDefault="00366CFC" w:rsidP="00A574EF">
      <w:r>
        <w:t>Titelseite einer Homepage erstellen mit Begrüssung und Logo, Team, Stärken, Leistungen etc.</w:t>
      </w:r>
    </w:p>
    <w:p w14:paraId="090D4EF8" w14:textId="77777777" w:rsidR="00366CFC" w:rsidRDefault="00366CFC" w:rsidP="00A574E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366CFC" w14:paraId="31AA5E2A" w14:textId="77777777" w:rsidTr="00366CFC">
        <w:tc>
          <w:tcPr>
            <w:tcW w:w="9333" w:type="dxa"/>
          </w:tcPr>
          <w:p w14:paraId="3CBAFD5F" w14:textId="77777777" w:rsidR="00366CFC" w:rsidRDefault="00366CFC" w:rsidP="00A574EF">
            <w:r>
              <w:t>Probleme und Erfolgserlebnisse im Projektjournal in 4 Sätzen:</w:t>
            </w:r>
          </w:p>
          <w:p w14:paraId="77C371E2" w14:textId="77777777" w:rsidR="00366CFC" w:rsidRDefault="00366CFC" w:rsidP="00A574EF"/>
          <w:p w14:paraId="0EA1075E" w14:textId="77777777" w:rsidR="00366CFC" w:rsidRDefault="00366CFC" w:rsidP="00A574EF"/>
          <w:p w14:paraId="261C95C5" w14:textId="572C5D91" w:rsidR="00366CFC" w:rsidRDefault="00366CFC" w:rsidP="00A574EF"/>
        </w:tc>
      </w:tr>
    </w:tbl>
    <w:p w14:paraId="03ABB2FD" w14:textId="77777777" w:rsidR="00366CFC" w:rsidRDefault="00366CFC" w:rsidP="00A574EF"/>
    <w:p w14:paraId="42745347" w14:textId="41AC0F82" w:rsidR="008C37C3" w:rsidRDefault="008C37C3" w:rsidP="008C37C3">
      <w:pPr>
        <w:pStyle w:val="berschrift2"/>
      </w:pPr>
      <w:r>
        <w:t>Auftrag auswählen</w:t>
      </w:r>
    </w:p>
    <w:p w14:paraId="0824620B" w14:textId="77777777" w:rsidR="008C37C3" w:rsidRPr="008C37C3" w:rsidRDefault="008C37C3" w:rsidP="008C37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8C37C3" w14:paraId="1AA71CBC" w14:textId="77777777" w:rsidTr="008C37C3">
        <w:tc>
          <w:tcPr>
            <w:tcW w:w="9446" w:type="dxa"/>
          </w:tcPr>
          <w:p w14:paraId="18ADA219" w14:textId="76D2030E" w:rsidR="008C37C3" w:rsidRDefault="008C37C3" w:rsidP="00A574EF">
            <w:r>
              <w:t>Begründung für Wahl des Auftrags:</w:t>
            </w:r>
          </w:p>
          <w:p w14:paraId="1F2E9368" w14:textId="77777777" w:rsidR="008C37C3" w:rsidRDefault="008C37C3" w:rsidP="00A574EF"/>
          <w:p w14:paraId="356501F5" w14:textId="5A3A9D96" w:rsidR="008C37C3" w:rsidRDefault="008C37C3" w:rsidP="00A574EF">
            <w:r>
              <w:t>Stichwörter für Anforderungen des Auftrags:</w:t>
            </w:r>
          </w:p>
          <w:p w14:paraId="50157A33" w14:textId="77777777" w:rsidR="008C37C3" w:rsidRDefault="008C37C3" w:rsidP="00A574EF"/>
          <w:p w14:paraId="3A885163" w14:textId="77777777" w:rsidR="008C37C3" w:rsidRDefault="008C37C3" w:rsidP="00A574EF"/>
        </w:tc>
      </w:tr>
    </w:tbl>
    <w:p w14:paraId="6C8842B7" w14:textId="77777777" w:rsidR="008C37C3" w:rsidRDefault="008C37C3" w:rsidP="00A574EF"/>
    <w:p w14:paraId="6181D6DB" w14:textId="77777777" w:rsidR="00156919" w:rsidRDefault="00156919" w:rsidP="00A574EF"/>
    <w:p w14:paraId="2ED5E7DD" w14:textId="3248BD34" w:rsidR="000357CC" w:rsidRDefault="008C37C3" w:rsidP="000357CC">
      <w:pPr>
        <w:pStyle w:val="berschrift2"/>
      </w:pPr>
      <w:r>
        <w:t>Bewerbung für den Auftrag schreiben</w:t>
      </w:r>
    </w:p>
    <w:p w14:paraId="322A61AD" w14:textId="77777777" w:rsidR="008C37C3" w:rsidRDefault="008C37C3" w:rsidP="008C37C3"/>
    <w:p w14:paraId="5961D791" w14:textId="2411C129" w:rsidR="00CD2F82" w:rsidRDefault="00CD2F82" w:rsidP="00CD2F82">
      <w:r>
        <w:t>Sie bewerben sich für einen Auftrag. Folgende Auftr</w:t>
      </w:r>
      <w:r w:rsidR="0000740B">
        <w:t xml:space="preserve">aggeberinnen sind </w:t>
      </w:r>
      <w:r>
        <w:t xml:space="preserve">verfügbar. Wählen Sie </w:t>
      </w:r>
      <w:r w:rsidRPr="00CD2F82">
        <w:rPr>
          <w:b/>
          <w:bCs/>
          <w:highlight w:val="yellow"/>
        </w:rPr>
        <w:t>eine der folgenden Auftraggeberinnen aus</w:t>
      </w:r>
      <w:r>
        <w:rPr>
          <w:rStyle w:val="Funotenzeichen"/>
        </w:rPr>
        <w:footnoteReference w:id="1"/>
      </w:r>
      <w:r w:rsidR="00760DCF">
        <w:rPr>
          <w:b/>
          <w:bCs/>
        </w:rPr>
        <w:t xml:space="preserve"> und schauen Sie das dazugehörige Video</w:t>
      </w:r>
      <w:r>
        <w:t>:</w:t>
      </w:r>
    </w:p>
    <w:p w14:paraId="5AAE8FCE" w14:textId="77777777" w:rsidR="00BC77EC" w:rsidRDefault="00BC77E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8C37C3" w14:paraId="4D4642DB" w14:textId="77777777" w:rsidTr="008C37C3">
        <w:tc>
          <w:tcPr>
            <w:tcW w:w="9446" w:type="dxa"/>
          </w:tcPr>
          <w:p w14:paraId="28099001" w14:textId="4783B2E6" w:rsidR="008C37C3" w:rsidRDefault="008C37C3">
            <w:r>
              <w:t>Platz für professionelles Geschäfts- E-Mail:</w:t>
            </w:r>
          </w:p>
          <w:p w14:paraId="3087BED7" w14:textId="77777777" w:rsidR="008C37C3" w:rsidRDefault="008C37C3"/>
          <w:p w14:paraId="3A8103AC" w14:textId="77777777" w:rsidR="008C37C3" w:rsidRDefault="008C37C3"/>
          <w:p w14:paraId="1C0E033D" w14:textId="77777777" w:rsidR="008C37C3" w:rsidRDefault="008C37C3"/>
          <w:p w14:paraId="411BFE11" w14:textId="3BE41902" w:rsidR="008C37C3" w:rsidRDefault="008C37C3"/>
          <w:p w14:paraId="57AAC4A1" w14:textId="183D4E26" w:rsidR="008C37C3" w:rsidRDefault="008C37C3"/>
        </w:tc>
      </w:tr>
    </w:tbl>
    <w:p w14:paraId="3CBD2937" w14:textId="77777777" w:rsidR="00BC77EC" w:rsidRDefault="00BC77EC"/>
    <w:p w14:paraId="02C1CDB0" w14:textId="77777777" w:rsidR="00BC77EC" w:rsidRDefault="00BC77E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8C37C3" w14:paraId="43310A3E" w14:textId="77777777" w:rsidTr="008C37C3">
        <w:tc>
          <w:tcPr>
            <w:tcW w:w="9446" w:type="dxa"/>
          </w:tcPr>
          <w:p w14:paraId="2E3A9893" w14:textId="77777777" w:rsidR="008C37C3" w:rsidRDefault="008C37C3">
            <w:r>
              <w:t>Korrigiertes E-Mail nach Überprüfung durch Fiete.AI:</w:t>
            </w:r>
          </w:p>
          <w:p w14:paraId="1639A10C" w14:textId="77777777" w:rsidR="008C37C3" w:rsidRDefault="008C37C3"/>
          <w:p w14:paraId="4C03A72B" w14:textId="3496BD4E" w:rsidR="008C37C3" w:rsidRDefault="008C37C3"/>
        </w:tc>
      </w:tr>
    </w:tbl>
    <w:p w14:paraId="774A48AE" w14:textId="77777777" w:rsidR="00BC77EC" w:rsidRDefault="00BC77EC"/>
    <w:p w14:paraId="508A1286" w14:textId="77777777" w:rsidR="008C37C3" w:rsidRDefault="008C37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8C37C3" w14:paraId="301BB271" w14:textId="77777777" w:rsidTr="008C37C3">
        <w:tc>
          <w:tcPr>
            <w:tcW w:w="9446" w:type="dxa"/>
          </w:tcPr>
          <w:p w14:paraId="604E1F82" w14:textId="01973EDD" w:rsidR="008C37C3" w:rsidRDefault="008C37C3">
            <w:r>
              <w:t>Auswahl der Schwerpunkte für den Elevatorpitch: 2 ganze Sätze</w:t>
            </w:r>
          </w:p>
        </w:tc>
      </w:tr>
    </w:tbl>
    <w:p w14:paraId="73EC4EAD" w14:textId="77777777" w:rsidR="008C37C3" w:rsidRDefault="008C37C3"/>
    <w:p w14:paraId="67360CDF" w14:textId="77777777" w:rsidR="008C37C3" w:rsidRDefault="008C37C3"/>
    <w:p w14:paraId="0020E405" w14:textId="77777777" w:rsidR="005D7012" w:rsidRDefault="005D7012" w:rsidP="006B1B1C"/>
    <w:p w14:paraId="0D814F8F" w14:textId="11139BD4" w:rsidR="005D7012" w:rsidRDefault="00686EB1" w:rsidP="005D7012">
      <w:pPr>
        <w:pStyle w:val="berschrift2"/>
      </w:pPr>
      <w:r>
        <w:t>Vertragsverhandlungen</w:t>
      </w:r>
    </w:p>
    <w:p w14:paraId="35EEB8DA" w14:textId="77777777" w:rsidR="00826D9C" w:rsidRPr="00826D9C" w:rsidRDefault="00826D9C" w:rsidP="00826D9C"/>
    <w:p w14:paraId="2E81BEF8" w14:textId="6F970BA1" w:rsidR="00C133EE" w:rsidRDefault="00686EB1" w:rsidP="00686EB1">
      <w:r>
        <w:t>Falls Sie die Zusage für den Auftrag erhalten haben, geht</w:t>
      </w:r>
      <w:r w:rsidR="00627B8E">
        <w:t xml:space="preserve"> es noch</w:t>
      </w:r>
      <w:r w:rsidR="00FB1E83">
        <w:t xml:space="preserve"> darum ihr Honorar (Ihr Lohn) für das Projekt zu verhandeln. Sie müssen das direkt mit de</w:t>
      </w:r>
      <w:r w:rsidR="00E21E96">
        <w:t>r</w:t>
      </w:r>
      <w:r w:rsidR="00FB1E83">
        <w:t xml:space="preserve"> </w:t>
      </w:r>
      <w:r w:rsidR="00E21E96" w:rsidRPr="00E21E96">
        <w:t>Leiter</w:t>
      </w:r>
      <w:r w:rsidR="00E21E96">
        <w:t xml:space="preserve">in </w:t>
      </w:r>
      <w:r w:rsidR="00E21E96" w:rsidRPr="00E21E96">
        <w:t>der Kommunikation</w:t>
      </w:r>
      <w:r w:rsidR="005F750F">
        <w:t>sabteilung</w:t>
      </w:r>
      <w:r w:rsidR="00826D9C">
        <w:t xml:space="preserve"> </w:t>
      </w:r>
      <w:r w:rsidR="00C133EE">
        <w:t>der Auftraggeberin</w:t>
      </w:r>
      <w:r w:rsidR="00016702">
        <w:t>, Fr. Fies,</w:t>
      </w:r>
      <w:r w:rsidR="00C133EE">
        <w:t xml:space="preserve"> </w:t>
      </w:r>
      <w:r w:rsidR="00826D9C">
        <w:t>machen. Sie wird sich per Chat bei Ihnen melden. Klicken Sie auf</w:t>
      </w:r>
      <w:r w:rsidR="00C133EE">
        <w:t xml:space="preserve"> den folgenden Link um ein Gespräch mit ihr zu führen:</w:t>
      </w:r>
    </w:p>
    <w:p w14:paraId="786AA210" w14:textId="77777777" w:rsidR="00C133EE" w:rsidRDefault="00C133EE" w:rsidP="00686EB1"/>
    <w:p w14:paraId="16188E78" w14:textId="42880D14" w:rsidR="00826D9C" w:rsidRDefault="00C133EE" w:rsidP="00686EB1">
      <w:r>
        <w:t xml:space="preserve"> </w:t>
      </w:r>
      <w:r w:rsidR="00826D9C">
        <w:t>Notieren Sie unten</w:t>
      </w:r>
      <w:r>
        <w:t xml:space="preserve"> das Honorar, auf welches Sie sich geeinigt haben:</w:t>
      </w:r>
    </w:p>
    <w:p w14:paraId="686ADD77" w14:textId="77777777" w:rsidR="00156919" w:rsidRDefault="00156919" w:rsidP="00686E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7"/>
        <w:gridCol w:w="4666"/>
      </w:tblGrid>
      <w:tr w:rsidR="00826D9C" w14:paraId="06E334CE" w14:textId="77777777" w:rsidTr="00826D9C">
        <w:tc>
          <w:tcPr>
            <w:tcW w:w="4723" w:type="dxa"/>
          </w:tcPr>
          <w:p w14:paraId="21F7ECDB" w14:textId="3B43BAC6" w:rsidR="00826D9C" w:rsidRDefault="00826D9C" w:rsidP="00686EB1">
            <w:r>
              <w:lastRenderedPageBreak/>
              <w:t xml:space="preserve">Unser Honorar für den gesamten Auftrag: </w:t>
            </w:r>
          </w:p>
        </w:tc>
        <w:tc>
          <w:tcPr>
            <w:tcW w:w="4723" w:type="dxa"/>
          </w:tcPr>
          <w:p w14:paraId="3F464C20" w14:textId="6129C930" w:rsidR="00826D9C" w:rsidRDefault="00C133EE" w:rsidP="00C133EE">
            <w:pPr>
              <w:jc w:val="right"/>
            </w:pPr>
            <w:r>
              <w:t>CHF</w:t>
            </w:r>
          </w:p>
        </w:tc>
      </w:tr>
    </w:tbl>
    <w:p w14:paraId="24B9841A" w14:textId="77777777" w:rsidR="00826D9C" w:rsidRDefault="00826D9C" w:rsidP="00686EB1"/>
    <w:p w14:paraId="4B7A548E" w14:textId="77777777" w:rsidR="00834E8C" w:rsidRDefault="00834E8C" w:rsidP="00686E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8C37C3" w14:paraId="4D235720" w14:textId="77777777" w:rsidTr="008C37C3">
        <w:tc>
          <w:tcPr>
            <w:tcW w:w="9446" w:type="dxa"/>
          </w:tcPr>
          <w:p w14:paraId="737791DA" w14:textId="5BAC850A" w:rsidR="008C37C3" w:rsidRDefault="008C37C3" w:rsidP="00686EB1">
            <w:r>
              <w:t>2 Erkenntnisse während der Vertragsverhandlung: 2-3 ganze Sätze</w:t>
            </w:r>
          </w:p>
        </w:tc>
      </w:tr>
    </w:tbl>
    <w:p w14:paraId="3A7BE541" w14:textId="77777777" w:rsidR="008C37C3" w:rsidRDefault="008C37C3" w:rsidP="00686EB1"/>
    <w:p w14:paraId="0BE3D281" w14:textId="77777777" w:rsidR="008C37C3" w:rsidRDefault="008C37C3" w:rsidP="00686EB1"/>
    <w:p w14:paraId="4FEEE0D6" w14:textId="6CA247C6" w:rsidR="00312BD3" w:rsidRDefault="00312BD3" w:rsidP="00312BD3">
      <w:pPr>
        <w:pStyle w:val="berschrift2"/>
      </w:pPr>
      <w:r>
        <w:t>Vertrags</w:t>
      </w:r>
      <w:r w:rsidR="00016702">
        <w:t>unterzeichnung</w:t>
      </w:r>
    </w:p>
    <w:p w14:paraId="7C3BDD1F" w14:textId="77777777" w:rsidR="0049754F" w:rsidRPr="0049754F" w:rsidRDefault="0049754F" w:rsidP="0049754F"/>
    <w:p w14:paraId="4CE1A017" w14:textId="0D1B98FD" w:rsidR="00016702" w:rsidRDefault="00016702" w:rsidP="00686EB1">
      <w:r>
        <w:t>Sobald Sie mit Frau Fies ein</w:t>
      </w:r>
      <w:r w:rsidR="0020204A">
        <w:t xml:space="preserve"> Honorar vereinbart haben, können Sie </w:t>
      </w:r>
      <w:r w:rsidR="008C37C3">
        <w:t>den</w:t>
      </w:r>
      <w:r w:rsidR="0020204A">
        <w:t xml:space="preserve"> Vertragsentwurf </w:t>
      </w:r>
      <w:r w:rsidR="008C37C3">
        <w:t>anschauen</w:t>
      </w:r>
      <w:r w:rsidR="0020204A">
        <w:t xml:space="preserve">. </w:t>
      </w:r>
      <w:r w:rsidR="00122CB5">
        <w:t xml:space="preserve">Prüfen Sie diesen sorgfältig und korrigieren Sie mit rot im Worddokument </w:t>
      </w:r>
      <w:r w:rsidR="00F159DA">
        <w:t>diejenigen Stellen, mit denen Sie nicht einverstanden sind.</w:t>
      </w:r>
    </w:p>
    <w:p w14:paraId="0B872EC5" w14:textId="77777777" w:rsidR="00071706" w:rsidRDefault="00071706" w:rsidP="00686E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8C37C3" w14:paraId="67B47DC3" w14:textId="77777777" w:rsidTr="008C37C3">
        <w:tc>
          <w:tcPr>
            <w:tcW w:w="9446" w:type="dxa"/>
          </w:tcPr>
          <w:p w14:paraId="33809A84" w14:textId="45BA7D52" w:rsidR="008C37C3" w:rsidRDefault="008C37C3" w:rsidP="00686EB1">
            <w:r>
              <w:t>Problematische Punkte im Vertrag reflektieren. 5 ganze Sätze.</w:t>
            </w:r>
          </w:p>
        </w:tc>
      </w:tr>
    </w:tbl>
    <w:p w14:paraId="0254745D" w14:textId="77777777" w:rsidR="00371703" w:rsidRDefault="00371703" w:rsidP="00686EB1"/>
    <w:p w14:paraId="1F318650" w14:textId="77777777" w:rsidR="00371703" w:rsidRDefault="00371703" w:rsidP="00686EB1"/>
    <w:p w14:paraId="413A8FB6" w14:textId="77777777" w:rsidR="00371703" w:rsidRDefault="00371703" w:rsidP="00686EB1"/>
    <w:p w14:paraId="117341F1" w14:textId="4D6BC286" w:rsidR="00371703" w:rsidRPr="00371703" w:rsidRDefault="008C37C3" w:rsidP="00371703">
      <w:pPr>
        <w:pStyle w:val="berschrift1"/>
      </w:pPr>
      <w:r>
        <w:t>Umfrage durchführen</w:t>
      </w:r>
    </w:p>
    <w:p w14:paraId="13BC4AD8" w14:textId="515681D7" w:rsidR="000A22E7" w:rsidRPr="00371703" w:rsidRDefault="000A22E7" w:rsidP="00371703">
      <w:pPr>
        <w:pStyle w:val="berschrift2"/>
      </w:pPr>
      <w:r w:rsidRPr="00371703">
        <w:t>Wie erstell</w:t>
      </w:r>
      <w:r w:rsidR="00FE21D8" w:rsidRPr="00371703">
        <w:t xml:space="preserve">e ich </w:t>
      </w:r>
      <w:r w:rsidRPr="00371703">
        <w:t>eine professionelle Umfrage</w:t>
      </w:r>
      <w:r w:rsidR="00FE21D8" w:rsidRPr="00371703">
        <w:t>?</w:t>
      </w:r>
    </w:p>
    <w:p w14:paraId="4EDAEF1D" w14:textId="77777777" w:rsidR="002A542E" w:rsidRDefault="002A542E" w:rsidP="006B1B1C"/>
    <w:p w14:paraId="2BF399E8" w14:textId="54679FE3" w:rsidR="008C37C3" w:rsidRDefault="008C37C3" w:rsidP="006B1B1C">
      <w:r>
        <w:t>Selbständig Grundlagen repetieren</w:t>
      </w:r>
    </w:p>
    <w:p w14:paraId="09BD0F78" w14:textId="77777777" w:rsidR="008C37C3" w:rsidRDefault="008C37C3" w:rsidP="006B1B1C"/>
    <w:p w14:paraId="5938F5C6" w14:textId="3FBB769B" w:rsidR="000D1B1B" w:rsidRPr="00371703" w:rsidRDefault="008C37C3" w:rsidP="000D1B1B">
      <w:pPr>
        <w:pStyle w:val="berschrift2"/>
      </w:pPr>
      <w:r>
        <w:t xml:space="preserve">Erstellen Sie die Umfrage </w:t>
      </w:r>
    </w:p>
    <w:p w14:paraId="41AFF6F5" w14:textId="77777777" w:rsidR="002A542E" w:rsidRDefault="002A542E" w:rsidP="006B1B1C"/>
    <w:p w14:paraId="53FA45E2" w14:textId="77777777" w:rsidR="008C37C3" w:rsidRDefault="000D1B1B" w:rsidP="008C37C3">
      <w:r>
        <w:t>Nachdem Sie sich die notwendigen Kenntnisse e</w:t>
      </w:r>
      <w:r w:rsidR="00644CCA">
        <w:t xml:space="preserve">rworben haben, können Sie </w:t>
      </w:r>
      <w:r w:rsidR="00561C00">
        <w:t>loslegen mit der Erstellung einer Umfrage.</w:t>
      </w:r>
    </w:p>
    <w:p w14:paraId="19405D2D" w14:textId="77777777" w:rsidR="008C37C3" w:rsidRDefault="008C37C3" w:rsidP="008C37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8C37C3" w14:paraId="0D122327" w14:textId="77777777" w:rsidTr="008C37C3">
        <w:tc>
          <w:tcPr>
            <w:tcW w:w="9446" w:type="dxa"/>
          </w:tcPr>
          <w:p w14:paraId="5EEEDFF2" w14:textId="5A7AEB47" w:rsidR="008C37C3" w:rsidRDefault="008C37C3" w:rsidP="008C37C3">
            <w:r>
              <w:t>12-15 zielgruppengerechte Fragen</w:t>
            </w:r>
          </w:p>
        </w:tc>
      </w:tr>
    </w:tbl>
    <w:p w14:paraId="0ECD06FC" w14:textId="77777777" w:rsidR="008C37C3" w:rsidRDefault="008C37C3" w:rsidP="008C37C3"/>
    <w:p w14:paraId="6F9FF26B" w14:textId="77777777" w:rsidR="008C37C3" w:rsidRDefault="008C37C3" w:rsidP="008C37C3"/>
    <w:p w14:paraId="7D69F1E3" w14:textId="6A919F7A" w:rsidR="00561C00" w:rsidRDefault="008C37C3" w:rsidP="008C37C3">
      <w:r>
        <w:t xml:space="preserve"> </w:t>
      </w:r>
    </w:p>
    <w:p w14:paraId="250295D2" w14:textId="7F435EC1" w:rsidR="00CB36E1" w:rsidRDefault="008C37C3" w:rsidP="00CB36E1">
      <w:pPr>
        <w:pStyle w:val="berschrift2"/>
      </w:pPr>
      <w:r>
        <w:t>Feedback einholen von ChatGPT</w:t>
      </w:r>
    </w:p>
    <w:p w14:paraId="7C19A595" w14:textId="77777777" w:rsidR="008C37C3" w:rsidRDefault="008C37C3" w:rsidP="008C37C3"/>
    <w:p w14:paraId="2D24592E" w14:textId="77777777" w:rsidR="008C37C3" w:rsidRDefault="008C37C3" w:rsidP="008C37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33"/>
      </w:tblGrid>
      <w:tr w:rsidR="008C37C3" w14:paraId="122823A8" w14:textId="77777777" w:rsidTr="008C37C3">
        <w:tc>
          <w:tcPr>
            <w:tcW w:w="9446" w:type="dxa"/>
          </w:tcPr>
          <w:p w14:paraId="39D742BD" w14:textId="5A532636" w:rsidR="008C37C3" w:rsidRDefault="008C37C3" w:rsidP="008C37C3">
            <w:r>
              <w:t>3 persönliche Gedanken zum Feedback von ChatGPT notieren (3 ganze Sätze)</w:t>
            </w:r>
          </w:p>
        </w:tc>
      </w:tr>
    </w:tbl>
    <w:p w14:paraId="0AF7F9F9" w14:textId="77777777" w:rsidR="008C37C3" w:rsidRPr="008C37C3" w:rsidRDefault="008C37C3" w:rsidP="008C37C3"/>
    <w:p w14:paraId="5BE502C2" w14:textId="77777777" w:rsidR="00ED2807" w:rsidRDefault="00ED2807" w:rsidP="006B1B1C"/>
    <w:p w14:paraId="716A3BD6" w14:textId="60792E44" w:rsidR="00561C00" w:rsidRDefault="00A34D40" w:rsidP="006B1B1C">
      <w:r>
        <w:t>Es gibt viele Tools um Umfragen zu erstellen, diese sind ab häufig kostenpflichtig. Eine einfache</w:t>
      </w:r>
      <w:r w:rsidR="00086B00">
        <w:t xml:space="preserve"> und kostenlose Art um Umfragen zu erstellen bietet Findmin</w:t>
      </w:r>
      <w:r w:rsidR="00FD73F9">
        <w:t>d</w:t>
      </w:r>
      <w:r w:rsidR="00086B00">
        <w:t xml:space="preserve">. </w:t>
      </w:r>
      <w:r w:rsidR="00086B00" w:rsidRPr="00086B00">
        <w:t xml:space="preserve">Hier finden Sie eine Anleitung:   </w:t>
      </w:r>
    </w:p>
    <w:p w14:paraId="3F848D83" w14:textId="77777777" w:rsidR="00CB36E1" w:rsidRDefault="00CB36E1" w:rsidP="00CB36E1">
      <w:r w:rsidRPr="008C54F3">
        <w:rPr>
          <w:noProof/>
        </w:rPr>
        <w:drawing>
          <wp:inline distT="0" distB="0" distL="0" distR="0" wp14:anchorId="5B35A0A5" wp14:editId="3360D3C7">
            <wp:extent cx="749300" cy="749300"/>
            <wp:effectExtent l="0" t="0" r="0" b="0"/>
            <wp:docPr id="10" name="Grafik 10" descr="Ein Bild, das Muster, Quadrat, Symmetrie, Kun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Muster, Quadrat, Symmetrie, Kuns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9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hyperlink r:id="rId12" w:history="1">
        <w:r w:rsidRPr="002572AF">
          <w:rPr>
            <w:rStyle w:val="Hyperlink"/>
          </w:rPr>
          <w:t>https://de.findmind.ch/faq/start</w:t>
        </w:r>
      </w:hyperlink>
      <w:r>
        <w:t xml:space="preserve"> </w:t>
      </w:r>
    </w:p>
    <w:p w14:paraId="5A1E8B20" w14:textId="77777777" w:rsidR="002A542E" w:rsidRDefault="002A542E" w:rsidP="006B1B1C"/>
    <w:p w14:paraId="4BA52F22" w14:textId="0DB989F4" w:rsidR="003E3AC5" w:rsidRDefault="003E3AC5" w:rsidP="003E3AC5">
      <w:pPr>
        <w:pStyle w:val="berschrift2"/>
      </w:pPr>
      <w:r>
        <w:t>Erstellen Sie die Umfrage</w:t>
      </w:r>
    </w:p>
    <w:p w14:paraId="16B60BD5" w14:textId="77777777" w:rsidR="002A542E" w:rsidRDefault="002A542E" w:rsidP="006B1B1C"/>
    <w:p w14:paraId="43F79489" w14:textId="5DCD39F0" w:rsidR="003E3AC5" w:rsidRDefault="003E3AC5" w:rsidP="006B1B1C">
      <w:r>
        <w:t xml:space="preserve">Mit ihrem theoretischen Wissen können Sie jetzt eine Umfrage für ihre Auftraggeberin erstellen. Eine Umfrage sollte 12-15 Fragen umfassen. Wichtig ist es, dass Sie </w:t>
      </w:r>
      <w:r w:rsidR="00151395">
        <w:t>sich möglichst genau an den Anforderungen de</w:t>
      </w:r>
      <w:r w:rsidR="00D530A4">
        <w:t>r Auftraggeberin orientieren. (Was wollen Sie rausfinden? Wer soll befragt werden?)</w:t>
      </w:r>
    </w:p>
    <w:p w14:paraId="15D9420B" w14:textId="4379DB68" w:rsidR="00527B7C" w:rsidRDefault="00DC2408" w:rsidP="00527B7C">
      <w:pPr>
        <w:pStyle w:val="berschrift2"/>
      </w:pPr>
      <w:r>
        <w:lastRenderedPageBreak/>
        <w:t>Testen der Umfrage</w:t>
      </w:r>
      <w:r w:rsidR="008C37C3">
        <w:t xml:space="preserve"> und Peer-Feedback einholen</w:t>
      </w:r>
    </w:p>
    <w:p w14:paraId="31321D09" w14:textId="77777777" w:rsidR="002A542E" w:rsidRDefault="002A542E" w:rsidP="006B1B1C"/>
    <w:p w14:paraId="04166328" w14:textId="4C088187" w:rsidR="003A2745" w:rsidRDefault="003A2745" w:rsidP="003A2745">
      <w:r>
        <w:t>Veröffentlichen Sie den Fragebogen in Teams. Testen Sie den Fragebogen mit verschiedenen Personen aus der Klasse ob er so funktioniert wie gewünscht.</w:t>
      </w:r>
      <w:r w:rsidR="008C37C3">
        <w:t xml:space="preserve"> Holen Sie sich ein Feedback von anderen Lernenden ein:</w:t>
      </w:r>
    </w:p>
    <w:p w14:paraId="17E45EFA" w14:textId="77777777" w:rsidR="008C37C3" w:rsidRDefault="008C37C3" w:rsidP="003A274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7"/>
        <w:gridCol w:w="4666"/>
      </w:tblGrid>
      <w:tr w:rsidR="008C37C3" w14:paraId="41BB3063" w14:textId="77777777" w:rsidTr="008C37C3">
        <w:tc>
          <w:tcPr>
            <w:tcW w:w="4723" w:type="dxa"/>
          </w:tcPr>
          <w:p w14:paraId="7AAA408C" w14:textId="32883BCD" w:rsidR="008C37C3" w:rsidRDefault="008C37C3" w:rsidP="003A2745">
            <w:r>
              <w:t>Lernende 1 (Nachname)</w:t>
            </w:r>
          </w:p>
        </w:tc>
        <w:tc>
          <w:tcPr>
            <w:tcW w:w="4723" w:type="dxa"/>
          </w:tcPr>
          <w:p w14:paraId="707B355D" w14:textId="003C95D5" w:rsidR="008C37C3" w:rsidRDefault="008C37C3" w:rsidP="003A2745">
            <w:r>
              <w:t>Lernende 2 (Nachname)</w:t>
            </w:r>
          </w:p>
        </w:tc>
      </w:tr>
      <w:tr w:rsidR="003717A2" w14:paraId="06B03B43" w14:textId="77777777" w:rsidTr="008C37C3">
        <w:tc>
          <w:tcPr>
            <w:tcW w:w="4723" w:type="dxa"/>
          </w:tcPr>
          <w:p w14:paraId="73E17FF3" w14:textId="10A59779" w:rsidR="003717A2" w:rsidRDefault="003717A2" w:rsidP="003A2745">
            <w:r>
              <w:t>Notizen</w:t>
            </w:r>
          </w:p>
        </w:tc>
        <w:tc>
          <w:tcPr>
            <w:tcW w:w="4723" w:type="dxa"/>
          </w:tcPr>
          <w:p w14:paraId="2CF679ED" w14:textId="4D61D85A" w:rsidR="003717A2" w:rsidRDefault="003717A2" w:rsidP="003A2745">
            <w:r>
              <w:t>Notizen</w:t>
            </w:r>
          </w:p>
        </w:tc>
      </w:tr>
    </w:tbl>
    <w:p w14:paraId="6B33116F" w14:textId="77777777" w:rsidR="008C37C3" w:rsidRDefault="008C37C3" w:rsidP="003A2745"/>
    <w:p w14:paraId="6019DDB0" w14:textId="77777777" w:rsidR="00DC2408" w:rsidRDefault="00DC2408" w:rsidP="003A2745"/>
    <w:p w14:paraId="749D11D3" w14:textId="57998EC4" w:rsidR="003A2745" w:rsidRDefault="003717A2" w:rsidP="003A2745">
      <w:pPr>
        <w:pStyle w:val="berschrift2"/>
      </w:pPr>
      <w:r>
        <w:t>Umfrage durchführen</w:t>
      </w:r>
    </w:p>
    <w:p w14:paraId="603D3743" w14:textId="77777777" w:rsidR="00DC2408" w:rsidRPr="00DC2408" w:rsidRDefault="00DC2408" w:rsidP="00DC2408"/>
    <w:p w14:paraId="77258A1F" w14:textId="45B0B131" w:rsidR="004F6E6F" w:rsidRDefault="004F6E6F" w:rsidP="00086F98">
      <w:r>
        <w:t xml:space="preserve">Führen Sie fertige Umfrage mit </w:t>
      </w:r>
      <w:r w:rsidR="003717A2">
        <w:t xml:space="preserve"> mindestens 25</w:t>
      </w:r>
      <w:r>
        <w:t xml:space="preserve"> Personen durch. Es dürfen nur diejenigen Personen die Umfrage durchführen, welche </w:t>
      </w:r>
      <w:r w:rsidR="009071B8">
        <w:t>auch in die Zielgruppe gehören</w:t>
      </w:r>
      <w:r w:rsidR="00412DCE">
        <w:t xml:space="preserve">. Es dürfen </w:t>
      </w:r>
      <w:r w:rsidR="00412DCE" w:rsidRPr="002A5E83">
        <w:rPr>
          <w:highlight w:val="yellow"/>
        </w:rPr>
        <w:t>keine Kolleginnen aus der Klasse die Umfrage ausführen.</w:t>
      </w:r>
    </w:p>
    <w:p w14:paraId="339E8E5B" w14:textId="77777777" w:rsidR="00446496" w:rsidRDefault="00446496" w:rsidP="00086F98"/>
    <w:p w14:paraId="5A7D0420" w14:textId="1729B7A7" w:rsidR="00446496" w:rsidRDefault="00446496" w:rsidP="00446496">
      <w:pPr>
        <w:pStyle w:val="berschrift1"/>
      </w:pPr>
      <w:r>
        <w:t xml:space="preserve">Umfrage </w:t>
      </w:r>
      <w:r>
        <w:t>auswerten</w:t>
      </w:r>
    </w:p>
    <w:p w14:paraId="18A5C271" w14:textId="77777777" w:rsidR="00446496" w:rsidRDefault="00446496" w:rsidP="00446496"/>
    <w:p w14:paraId="535038B7" w14:textId="4F884AF2" w:rsidR="00F92310" w:rsidRDefault="00446496" w:rsidP="00446496">
      <w:pPr>
        <w:tabs>
          <w:tab w:val="num" w:pos="720"/>
        </w:tabs>
      </w:pPr>
      <w:r w:rsidRPr="00446496">
        <w:t xml:space="preserve">Erstellen Sie eine Präsentation von 6 Minuten, welche 6 Folien umfasst und die Fragestellung des Unternehmens beantwortet. </w:t>
      </w:r>
      <w:r>
        <w:t>P</w:t>
      </w:r>
      <w:r w:rsidRPr="00446496">
        <w:t xml:space="preserve">räsentieren Sie Ihre Resultate vor dem Unternehmen. </w:t>
      </w:r>
    </w:p>
    <w:p w14:paraId="3AAFFFAE" w14:textId="77777777" w:rsidR="00F92310" w:rsidRDefault="00F92310">
      <w:pPr>
        <w:spacing w:line="248" w:lineRule="exact"/>
      </w:pPr>
      <w:r>
        <w:br w:type="page"/>
      </w:r>
    </w:p>
    <w:p w14:paraId="0CF080EB" w14:textId="1938B2FC" w:rsidR="00F92310" w:rsidRDefault="00F92310" w:rsidP="00F92310">
      <w:pPr>
        <w:pStyle w:val="berschrift1"/>
        <w:numPr>
          <w:ilvl w:val="0"/>
          <w:numId w:val="0"/>
        </w:numPr>
        <w:ind w:left="907" w:hanging="907"/>
      </w:pPr>
      <w:r>
        <w:lastRenderedPageBreak/>
        <w:t>Bewertungskriterien Auftrag "</w:t>
      </w:r>
      <w:r>
        <w:t>Projekt</w:t>
      </w:r>
      <w:r>
        <w:t>"</w:t>
      </w:r>
    </w:p>
    <w:p w14:paraId="018E6E86" w14:textId="77777777" w:rsidR="00F92310" w:rsidRPr="00154B24" w:rsidRDefault="00F92310" w:rsidP="00F92310">
      <w:pPr>
        <w:rPr>
          <w:b/>
          <w:bCs/>
        </w:rPr>
      </w:pPr>
      <w:r w:rsidRPr="00154B24">
        <w:rPr>
          <w:b/>
          <w:bCs/>
        </w:rPr>
        <w:t xml:space="preserve">Bewerten Sie </w:t>
      </w:r>
      <w:r>
        <w:rPr>
          <w:b/>
          <w:bCs/>
        </w:rPr>
        <w:t>selbständig</w:t>
      </w:r>
      <w:r w:rsidRPr="00154B24"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Unsere Gruppe:</w:t>
      </w:r>
    </w:p>
    <w:p w14:paraId="5032B22B" w14:textId="77777777" w:rsidR="00F92310" w:rsidRDefault="00F92310" w:rsidP="00F9231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1"/>
        <w:gridCol w:w="1098"/>
        <w:gridCol w:w="944"/>
        <w:gridCol w:w="946"/>
        <w:gridCol w:w="946"/>
        <w:gridCol w:w="946"/>
        <w:gridCol w:w="946"/>
        <w:gridCol w:w="966"/>
      </w:tblGrid>
      <w:tr w:rsidR="00F92310" w:rsidRPr="00154B24" w14:paraId="7987C780" w14:textId="77777777" w:rsidTr="00615FC9">
        <w:trPr>
          <w:trHeight w:val="303"/>
        </w:trPr>
        <w:tc>
          <w:tcPr>
            <w:tcW w:w="2541" w:type="dxa"/>
          </w:tcPr>
          <w:p w14:paraId="43E9EAE5" w14:textId="77777777" w:rsidR="00F92310" w:rsidRPr="00154B24" w:rsidRDefault="00F92310" w:rsidP="00615FC9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>Kriterium</w:t>
            </w:r>
          </w:p>
        </w:tc>
        <w:tc>
          <w:tcPr>
            <w:tcW w:w="1098" w:type="dxa"/>
          </w:tcPr>
          <w:p w14:paraId="7FE53F3C" w14:textId="77777777" w:rsidR="00F92310" w:rsidRDefault="00F92310" w:rsidP="00615FC9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 xml:space="preserve">0 </w:t>
            </w:r>
          </w:p>
          <w:p w14:paraId="18B7DE28" w14:textId="77777777" w:rsidR="00F92310" w:rsidRPr="00154B24" w:rsidRDefault="00F92310" w:rsidP="00615FC9">
            <w:pPr>
              <w:rPr>
                <w:b/>
                <w:bCs/>
                <w:sz w:val="16"/>
                <w:szCs w:val="16"/>
              </w:rPr>
            </w:pPr>
            <w:r w:rsidRPr="00154B24">
              <w:rPr>
                <w:b/>
                <w:bCs/>
                <w:sz w:val="16"/>
                <w:szCs w:val="16"/>
              </w:rPr>
              <w:t>(nicht vorhanden)</w:t>
            </w:r>
          </w:p>
        </w:tc>
        <w:tc>
          <w:tcPr>
            <w:tcW w:w="944" w:type="dxa"/>
          </w:tcPr>
          <w:p w14:paraId="60D253A9" w14:textId="77777777" w:rsidR="00F92310" w:rsidRPr="00154B24" w:rsidRDefault="00F92310" w:rsidP="00615FC9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>1</w:t>
            </w:r>
          </w:p>
        </w:tc>
        <w:tc>
          <w:tcPr>
            <w:tcW w:w="946" w:type="dxa"/>
          </w:tcPr>
          <w:p w14:paraId="7FE05DE5" w14:textId="77777777" w:rsidR="00F92310" w:rsidRPr="00154B24" w:rsidRDefault="00F92310" w:rsidP="00615FC9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>2</w:t>
            </w:r>
          </w:p>
        </w:tc>
        <w:tc>
          <w:tcPr>
            <w:tcW w:w="946" w:type="dxa"/>
          </w:tcPr>
          <w:p w14:paraId="5D7F22C9" w14:textId="77777777" w:rsidR="00F92310" w:rsidRPr="00154B24" w:rsidRDefault="00F92310" w:rsidP="00615FC9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>3</w:t>
            </w:r>
          </w:p>
        </w:tc>
        <w:tc>
          <w:tcPr>
            <w:tcW w:w="946" w:type="dxa"/>
          </w:tcPr>
          <w:p w14:paraId="716657F3" w14:textId="77777777" w:rsidR="00F92310" w:rsidRPr="00154B24" w:rsidRDefault="00F92310" w:rsidP="00615FC9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>4</w:t>
            </w:r>
          </w:p>
        </w:tc>
        <w:tc>
          <w:tcPr>
            <w:tcW w:w="946" w:type="dxa"/>
          </w:tcPr>
          <w:p w14:paraId="7E490ACC" w14:textId="77777777" w:rsidR="00F92310" w:rsidRPr="00154B24" w:rsidRDefault="00F92310" w:rsidP="00615FC9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>5</w:t>
            </w:r>
          </w:p>
        </w:tc>
        <w:tc>
          <w:tcPr>
            <w:tcW w:w="966" w:type="dxa"/>
          </w:tcPr>
          <w:p w14:paraId="53302853" w14:textId="77777777" w:rsidR="00F92310" w:rsidRPr="00154B24" w:rsidRDefault="00F92310" w:rsidP="00615FC9">
            <w:pPr>
              <w:rPr>
                <w:b/>
                <w:bCs/>
                <w:szCs w:val="20"/>
              </w:rPr>
            </w:pPr>
            <w:r w:rsidRPr="00154B24">
              <w:rPr>
                <w:b/>
                <w:bCs/>
                <w:szCs w:val="20"/>
              </w:rPr>
              <w:t xml:space="preserve">6 </w:t>
            </w:r>
            <w:r w:rsidRPr="00154B24">
              <w:rPr>
                <w:b/>
                <w:bCs/>
                <w:sz w:val="16"/>
                <w:szCs w:val="16"/>
              </w:rPr>
              <w:t>(perfekt)</w:t>
            </w:r>
          </w:p>
        </w:tc>
      </w:tr>
      <w:tr w:rsidR="00F92310" w14:paraId="2F10242A" w14:textId="77777777" w:rsidTr="00615FC9">
        <w:trPr>
          <w:trHeight w:val="823"/>
        </w:trPr>
        <w:tc>
          <w:tcPr>
            <w:tcW w:w="2541" w:type="dxa"/>
          </w:tcPr>
          <w:p w14:paraId="68FD610C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Ihr Arbeits- / Projektjournal ist ausführlich und umfasst sämtliche behandelten Aufträge.</w:t>
            </w:r>
          </w:p>
        </w:tc>
        <w:tc>
          <w:tcPr>
            <w:tcW w:w="1098" w:type="dxa"/>
          </w:tcPr>
          <w:p w14:paraId="5B810AC2" w14:textId="77777777" w:rsidR="00F92310" w:rsidRDefault="00F92310" w:rsidP="00615FC9"/>
        </w:tc>
        <w:tc>
          <w:tcPr>
            <w:tcW w:w="944" w:type="dxa"/>
          </w:tcPr>
          <w:p w14:paraId="0086A8EB" w14:textId="77777777" w:rsidR="00F92310" w:rsidRDefault="00F92310" w:rsidP="00615FC9"/>
        </w:tc>
        <w:tc>
          <w:tcPr>
            <w:tcW w:w="946" w:type="dxa"/>
          </w:tcPr>
          <w:p w14:paraId="490AFD30" w14:textId="77777777" w:rsidR="00F92310" w:rsidRDefault="00F92310" w:rsidP="00615FC9"/>
        </w:tc>
        <w:tc>
          <w:tcPr>
            <w:tcW w:w="946" w:type="dxa"/>
          </w:tcPr>
          <w:p w14:paraId="459FEEA8" w14:textId="77777777" w:rsidR="00F92310" w:rsidRDefault="00F92310" w:rsidP="00615FC9"/>
        </w:tc>
        <w:tc>
          <w:tcPr>
            <w:tcW w:w="946" w:type="dxa"/>
          </w:tcPr>
          <w:p w14:paraId="23938EA1" w14:textId="77777777" w:rsidR="00F92310" w:rsidRDefault="00F92310" w:rsidP="00615FC9"/>
        </w:tc>
        <w:tc>
          <w:tcPr>
            <w:tcW w:w="946" w:type="dxa"/>
          </w:tcPr>
          <w:p w14:paraId="6ED38A08" w14:textId="77777777" w:rsidR="00F92310" w:rsidRDefault="00F92310" w:rsidP="00615FC9"/>
        </w:tc>
        <w:tc>
          <w:tcPr>
            <w:tcW w:w="966" w:type="dxa"/>
          </w:tcPr>
          <w:p w14:paraId="4463430D" w14:textId="77777777" w:rsidR="00F92310" w:rsidRDefault="00F92310" w:rsidP="00615FC9"/>
        </w:tc>
      </w:tr>
      <w:tr w:rsidR="00F92310" w14:paraId="26C9F5F1" w14:textId="77777777" w:rsidTr="00615FC9">
        <w:trPr>
          <w:trHeight w:val="1090"/>
        </w:trPr>
        <w:tc>
          <w:tcPr>
            <w:tcW w:w="2541" w:type="dxa"/>
          </w:tcPr>
          <w:p w14:paraId="19481BF4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Die Homepage überzeugt gestalterisch und inhaltlich. Sie enthält zudem ihr eigenes Logo.</w:t>
            </w:r>
          </w:p>
        </w:tc>
        <w:tc>
          <w:tcPr>
            <w:tcW w:w="1098" w:type="dxa"/>
          </w:tcPr>
          <w:p w14:paraId="7E65180F" w14:textId="77777777" w:rsidR="00F92310" w:rsidRDefault="00F92310" w:rsidP="00615FC9"/>
        </w:tc>
        <w:tc>
          <w:tcPr>
            <w:tcW w:w="944" w:type="dxa"/>
          </w:tcPr>
          <w:p w14:paraId="0758EF0A" w14:textId="77777777" w:rsidR="00F92310" w:rsidRDefault="00F92310" w:rsidP="00615FC9"/>
        </w:tc>
        <w:tc>
          <w:tcPr>
            <w:tcW w:w="946" w:type="dxa"/>
          </w:tcPr>
          <w:p w14:paraId="79D70236" w14:textId="77777777" w:rsidR="00F92310" w:rsidRDefault="00F92310" w:rsidP="00615FC9"/>
        </w:tc>
        <w:tc>
          <w:tcPr>
            <w:tcW w:w="946" w:type="dxa"/>
          </w:tcPr>
          <w:p w14:paraId="487CB892" w14:textId="77777777" w:rsidR="00F92310" w:rsidRDefault="00F92310" w:rsidP="00615FC9"/>
        </w:tc>
        <w:tc>
          <w:tcPr>
            <w:tcW w:w="946" w:type="dxa"/>
          </w:tcPr>
          <w:p w14:paraId="73C182B1" w14:textId="77777777" w:rsidR="00F92310" w:rsidRDefault="00F92310" w:rsidP="00615FC9"/>
        </w:tc>
        <w:tc>
          <w:tcPr>
            <w:tcW w:w="946" w:type="dxa"/>
          </w:tcPr>
          <w:p w14:paraId="61BFAF58" w14:textId="77777777" w:rsidR="00F92310" w:rsidRDefault="00F92310" w:rsidP="00615FC9"/>
        </w:tc>
        <w:tc>
          <w:tcPr>
            <w:tcW w:w="966" w:type="dxa"/>
          </w:tcPr>
          <w:p w14:paraId="11B6A44E" w14:textId="77777777" w:rsidR="00F92310" w:rsidRDefault="00F92310" w:rsidP="00615FC9"/>
        </w:tc>
      </w:tr>
      <w:tr w:rsidR="00F92310" w14:paraId="5B58DD5A" w14:textId="77777777" w:rsidTr="00615FC9">
        <w:trPr>
          <w:trHeight w:val="1544"/>
        </w:trPr>
        <w:tc>
          <w:tcPr>
            <w:tcW w:w="2541" w:type="dxa"/>
          </w:tcPr>
          <w:p w14:paraId="2CECDB78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</w:t>
            </w:r>
            <w:r w:rsidRPr="00641593">
              <w:rPr>
                <w:b/>
                <w:bCs/>
                <w:i/>
                <w:iCs/>
              </w:rPr>
              <w:t xml:space="preserve">ie Fragen der Umfrage </w:t>
            </w:r>
            <w:r>
              <w:rPr>
                <w:b/>
                <w:bCs/>
                <w:i/>
                <w:iCs/>
              </w:rPr>
              <w:t xml:space="preserve">sind </w:t>
            </w:r>
            <w:r w:rsidRPr="00641593">
              <w:rPr>
                <w:b/>
                <w:bCs/>
                <w:i/>
                <w:iCs/>
              </w:rPr>
              <w:t>relevant für die Ziele des Auftraggebers</w:t>
            </w:r>
            <w:r>
              <w:rPr>
                <w:b/>
                <w:bCs/>
                <w:i/>
                <w:iCs/>
              </w:rPr>
              <w:t>. Es wurden 25-30 Personen befragt.</w:t>
            </w:r>
          </w:p>
        </w:tc>
        <w:tc>
          <w:tcPr>
            <w:tcW w:w="1098" w:type="dxa"/>
          </w:tcPr>
          <w:p w14:paraId="15AC57EC" w14:textId="77777777" w:rsidR="00F92310" w:rsidRDefault="00F92310" w:rsidP="00615FC9"/>
        </w:tc>
        <w:tc>
          <w:tcPr>
            <w:tcW w:w="944" w:type="dxa"/>
          </w:tcPr>
          <w:p w14:paraId="0FB5BD99" w14:textId="77777777" w:rsidR="00F92310" w:rsidRDefault="00F92310" w:rsidP="00615FC9"/>
        </w:tc>
        <w:tc>
          <w:tcPr>
            <w:tcW w:w="946" w:type="dxa"/>
          </w:tcPr>
          <w:p w14:paraId="4A374749" w14:textId="77777777" w:rsidR="00F92310" w:rsidRDefault="00F92310" w:rsidP="00615FC9"/>
        </w:tc>
        <w:tc>
          <w:tcPr>
            <w:tcW w:w="946" w:type="dxa"/>
          </w:tcPr>
          <w:p w14:paraId="45B697E8" w14:textId="77777777" w:rsidR="00F92310" w:rsidRDefault="00F92310" w:rsidP="00615FC9"/>
        </w:tc>
        <w:tc>
          <w:tcPr>
            <w:tcW w:w="946" w:type="dxa"/>
          </w:tcPr>
          <w:p w14:paraId="08EE77B3" w14:textId="77777777" w:rsidR="00F92310" w:rsidRDefault="00F92310" w:rsidP="00615FC9"/>
        </w:tc>
        <w:tc>
          <w:tcPr>
            <w:tcW w:w="946" w:type="dxa"/>
          </w:tcPr>
          <w:p w14:paraId="3F72CE64" w14:textId="77777777" w:rsidR="00F92310" w:rsidRDefault="00F92310" w:rsidP="00615FC9"/>
        </w:tc>
        <w:tc>
          <w:tcPr>
            <w:tcW w:w="966" w:type="dxa"/>
          </w:tcPr>
          <w:p w14:paraId="3264AD4B" w14:textId="77777777" w:rsidR="00F92310" w:rsidRDefault="00F92310" w:rsidP="00615FC9"/>
        </w:tc>
      </w:tr>
      <w:tr w:rsidR="00F92310" w14:paraId="54FC9097" w14:textId="77777777" w:rsidTr="00615FC9">
        <w:trPr>
          <w:trHeight w:val="1736"/>
        </w:trPr>
        <w:tc>
          <w:tcPr>
            <w:tcW w:w="2541" w:type="dxa"/>
          </w:tcPr>
          <w:p w14:paraId="7B30ADFE" w14:textId="77777777" w:rsidR="00F92310" w:rsidRPr="00C227D2" w:rsidRDefault="00F92310" w:rsidP="00615FC9">
            <w:pPr>
              <w:rPr>
                <w:b/>
                <w:bCs/>
                <w:i/>
                <w:iCs/>
              </w:rPr>
            </w:pPr>
            <w:r w:rsidRPr="00C227D2">
              <w:rPr>
                <w:b/>
                <w:bCs/>
                <w:i/>
                <w:iCs/>
              </w:rPr>
              <w:t>Die Präsentation enthält die ausgewertete Umfrage und ist passend</w:t>
            </w:r>
            <w:r>
              <w:rPr>
                <w:b/>
                <w:bCs/>
                <w:i/>
                <w:iCs/>
              </w:rPr>
              <w:t xml:space="preserve"> für die Bedürfnisse der Auftraggeber</w:t>
            </w:r>
            <w:r w:rsidRPr="00C227D2">
              <w:rPr>
                <w:b/>
                <w:bCs/>
                <w:i/>
                <w:iCs/>
              </w:rPr>
              <w:t xml:space="preserve"> aufbereitet</w:t>
            </w:r>
          </w:p>
        </w:tc>
        <w:tc>
          <w:tcPr>
            <w:tcW w:w="1098" w:type="dxa"/>
          </w:tcPr>
          <w:p w14:paraId="158FE37C" w14:textId="77777777" w:rsidR="00F92310" w:rsidRPr="00C227D2" w:rsidRDefault="00F92310" w:rsidP="00615FC9">
            <w:pPr>
              <w:rPr>
                <w:b/>
                <w:bCs/>
                <w:i/>
                <w:iCs/>
              </w:rPr>
            </w:pPr>
          </w:p>
        </w:tc>
        <w:tc>
          <w:tcPr>
            <w:tcW w:w="944" w:type="dxa"/>
          </w:tcPr>
          <w:p w14:paraId="4C16C96A" w14:textId="77777777" w:rsidR="00F92310" w:rsidRPr="00C227D2" w:rsidRDefault="00F92310" w:rsidP="00615FC9">
            <w:pPr>
              <w:rPr>
                <w:b/>
                <w:bCs/>
                <w:i/>
                <w:iCs/>
              </w:rPr>
            </w:pPr>
          </w:p>
        </w:tc>
        <w:tc>
          <w:tcPr>
            <w:tcW w:w="946" w:type="dxa"/>
          </w:tcPr>
          <w:p w14:paraId="2139B848" w14:textId="77777777" w:rsidR="00F92310" w:rsidRDefault="00F92310" w:rsidP="00615FC9"/>
        </w:tc>
        <w:tc>
          <w:tcPr>
            <w:tcW w:w="946" w:type="dxa"/>
          </w:tcPr>
          <w:p w14:paraId="3E5F74A7" w14:textId="77777777" w:rsidR="00F92310" w:rsidRDefault="00F92310" w:rsidP="00615FC9"/>
        </w:tc>
        <w:tc>
          <w:tcPr>
            <w:tcW w:w="946" w:type="dxa"/>
          </w:tcPr>
          <w:p w14:paraId="6F0B03FB" w14:textId="77777777" w:rsidR="00F92310" w:rsidRDefault="00F92310" w:rsidP="00615FC9"/>
        </w:tc>
        <w:tc>
          <w:tcPr>
            <w:tcW w:w="946" w:type="dxa"/>
          </w:tcPr>
          <w:p w14:paraId="14A4A1CF" w14:textId="77777777" w:rsidR="00F92310" w:rsidRDefault="00F92310" w:rsidP="00615FC9"/>
        </w:tc>
        <w:tc>
          <w:tcPr>
            <w:tcW w:w="966" w:type="dxa"/>
          </w:tcPr>
          <w:p w14:paraId="0AE02BCA" w14:textId="77777777" w:rsidR="00F92310" w:rsidRDefault="00F92310" w:rsidP="00615FC9"/>
        </w:tc>
      </w:tr>
      <w:tr w:rsidR="00F92310" w14:paraId="78CAA121" w14:textId="77777777" w:rsidTr="00615FC9">
        <w:trPr>
          <w:trHeight w:val="999"/>
        </w:trPr>
        <w:tc>
          <w:tcPr>
            <w:tcW w:w="2541" w:type="dxa"/>
          </w:tcPr>
          <w:p w14:paraId="7843D123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Die E-Mail Bewerbung ist professionell gestaltet und enthält einen zusätzlichen Elevator Pitch.</w:t>
            </w:r>
          </w:p>
        </w:tc>
        <w:tc>
          <w:tcPr>
            <w:tcW w:w="1098" w:type="dxa"/>
          </w:tcPr>
          <w:p w14:paraId="5CBB1536" w14:textId="77777777" w:rsidR="00F92310" w:rsidRDefault="00F92310" w:rsidP="00615FC9"/>
        </w:tc>
        <w:tc>
          <w:tcPr>
            <w:tcW w:w="944" w:type="dxa"/>
          </w:tcPr>
          <w:p w14:paraId="1029AF3B" w14:textId="77777777" w:rsidR="00F92310" w:rsidRDefault="00F92310" w:rsidP="00615FC9"/>
        </w:tc>
        <w:tc>
          <w:tcPr>
            <w:tcW w:w="946" w:type="dxa"/>
          </w:tcPr>
          <w:p w14:paraId="2A343284" w14:textId="77777777" w:rsidR="00F92310" w:rsidRDefault="00F92310" w:rsidP="00615FC9"/>
        </w:tc>
        <w:tc>
          <w:tcPr>
            <w:tcW w:w="946" w:type="dxa"/>
          </w:tcPr>
          <w:p w14:paraId="2F82C1C1" w14:textId="77777777" w:rsidR="00F92310" w:rsidRDefault="00F92310" w:rsidP="00615FC9"/>
        </w:tc>
        <w:tc>
          <w:tcPr>
            <w:tcW w:w="946" w:type="dxa"/>
          </w:tcPr>
          <w:p w14:paraId="464FCDBF" w14:textId="77777777" w:rsidR="00F92310" w:rsidRDefault="00F92310" w:rsidP="00615FC9"/>
        </w:tc>
        <w:tc>
          <w:tcPr>
            <w:tcW w:w="946" w:type="dxa"/>
          </w:tcPr>
          <w:p w14:paraId="7E9500E8" w14:textId="77777777" w:rsidR="00F92310" w:rsidRDefault="00F92310" w:rsidP="00615FC9"/>
        </w:tc>
        <w:tc>
          <w:tcPr>
            <w:tcW w:w="966" w:type="dxa"/>
          </w:tcPr>
          <w:p w14:paraId="3550D365" w14:textId="77777777" w:rsidR="00F92310" w:rsidRDefault="00F92310" w:rsidP="00615FC9"/>
        </w:tc>
      </w:tr>
      <w:tr w:rsidR="00F92310" w14:paraId="0F74C953" w14:textId="77777777" w:rsidTr="00615FC9">
        <w:trPr>
          <w:trHeight w:val="999"/>
        </w:trPr>
        <w:tc>
          <w:tcPr>
            <w:tcW w:w="2541" w:type="dxa"/>
          </w:tcPr>
          <w:p w14:paraId="10946E38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  <w:r w:rsidRPr="00641593">
              <w:rPr>
                <w:b/>
                <w:bCs/>
                <w:i/>
                <w:iCs/>
              </w:rPr>
              <w:t>Eigenes Kriterium 1:</w:t>
            </w:r>
          </w:p>
          <w:p w14:paraId="29551E4E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</w:p>
          <w:p w14:paraId="41786682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</w:p>
          <w:p w14:paraId="430170B4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</w:p>
        </w:tc>
        <w:tc>
          <w:tcPr>
            <w:tcW w:w="1098" w:type="dxa"/>
          </w:tcPr>
          <w:p w14:paraId="294D7D50" w14:textId="77777777" w:rsidR="00F92310" w:rsidRDefault="00F92310" w:rsidP="00615FC9"/>
        </w:tc>
        <w:tc>
          <w:tcPr>
            <w:tcW w:w="944" w:type="dxa"/>
          </w:tcPr>
          <w:p w14:paraId="1CCD2A53" w14:textId="77777777" w:rsidR="00F92310" w:rsidRDefault="00F92310" w:rsidP="00615FC9"/>
        </w:tc>
        <w:tc>
          <w:tcPr>
            <w:tcW w:w="946" w:type="dxa"/>
          </w:tcPr>
          <w:p w14:paraId="05DD77D7" w14:textId="77777777" w:rsidR="00F92310" w:rsidRDefault="00F92310" w:rsidP="00615FC9"/>
        </w:tc>
        <w:tc>
          <w:tcPr>
            <w:tcW w:w="946" w:type="dxa"/>
          </w:tcPr>
          <w:p w14:paraId="1C4B23BD" w14:textId="77777777" w:rsidR="00F92310" w:rsidRDefault="00F92310" w:rsidP="00615FC9"/>
        </w:tc>
        <w:tc>
          <w:tcPr>
            <w:tcW w:w="946" w:type="dxa"/>
          </w:tcPr>
          <w:p w14:paraId="09A6B8B8" w14:textId="77777777" w:rsidR="00F92310" w:rsidRDefault="00F92310" w:rsidP="00615FC9"/>
        </w:tc>
        <w:tc>
          <w:tcPr>
            <w:tcW w:w="946" w:type="dxa"/>
          </w:tcPr>
          <w:p w14:paraId="5C092104" w14:textId="77777777" w:rsidR="00F92310" w:rsidRDefault="00F92310" w:rsidP="00615FC9"/>
        </w:tc>
        <w:tc>
          <w:tcPr>
            <w:tcW w:w="966" w:type="dxa"/>
          </w:tcPr>
          <w:p w14:paraId="65447CCE" w14:textId="77777777" w:rsidR="00F92310" w:rsidRDefault="00F92310" w:rsidP="00615FC9"/>
        </w:tc>
      </w:tr>
      <w:tr w:rsidR="00F92310" w14:paraId="764EDFF0" w14:textId="77777777" w:rsidTr="00615FC9">
        <w:trPr>
          <w:trHeight w:val="1014"/>
        </w:trPr>
        <w:tc>
          <w:tcPr>
            <w:tcW w:w="2541" w:type="dxa"/>
          </w:tcPr>
          <w:p w14:paraId="0E5C2A81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  <w:r w:rsidRPr="00641593">
              <w:rPr>
                <w:b/>
                <w:bCs/>
                <w:i/>
                <w:iCs/>
              </w:rPr>
              <w:t>Eigenes Kriterium 2:</w:t>
            </w:r>
          </w:p>
          <w:p w14:paraId="00D756EE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</w:p>
          <w:p w14:paraId="602EA78D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</w:p>
          <w:p w14:paraId="78DEA3D0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</w:p>
        </w:tc>
        <w:tc>
          <w:tcPr>
            <w:tcW w:w="1098" w:type="dxa"/>
          </w:tcPr>
          <w:p w14:paraId="103F54D5" w14:textId="77777777" w:rsidR="00F92310" w:rsidRDefault="00F92310" w:rsidP="00615FC9"/>
        </w:tc>
        <w:tc>
          <w:tcPr>
            <w:tcW w:w="944" w:type="dxa"/>
          </w:tcPr>
          <w:p w14:paraId="68A62301" w14:textId="77777777" w:rsidR="00F92310" w:rsidRDefault="00F92310" w:rsidP="00615FC9"/>
        </w:tc>
        <w:tc>
          <w:tcPr>
            <w:tcW w:w="946" w:type="dxa"/>
          </w:tcPr>
          <w:p w14:paraId="4899BCF9" w14:textId="77777777" w:rsidR="00F92310" w:rsidRDefault="00F92310" w:rsidP="00615FC9"/>
        </w:tc>
        <w:tc>
          <w:tcPr>
            <w:tcW w:w="946" w:type="dxa"/>
          </w:tcPr>
          <w:p w14:paraId="4CF36D9B" w14:textId="77777777" w:rsidR="00F92310" w:rsidRDefault="00F92310" w:rsidP="00615FC9"/>
        </w:tc>
        <w:tc>
          <w:tcPr>
            <w:tcW w:w="946" w:type="dxa"/>
          </w:tcPr>
          <w:p w14:paraId="31C0A249" w14:textId="77777777" w:rsidR="00F92310" w:rsidRDefault="00F92310" w:rsidP="00615FC9"/>
        </w:tc>
        <w:tc>
          <w:tcPr>
            <w:tcW w:w="946" w:type="dxa"/>
          </w:tcPr>
          <w:p w14:paraId="461E8F3B" w14:textId="77777777" w:rsidR="00F92310" w:rsidRDefault="00F92310" w:rsidP="00615FC9"/>
        </w:tc>
        <w:tc>
          <w:tcPr>
            <w:tcW w:w="966" w:type="dxa"/>
          </w:tcPr>
          <w:p w14:paraId="1D699391" w14:textId="77777777" w:rsidR="00F92310" w:rsidRDefault="00F92310" w:rsidP="00615FC9"/>
        </w:tc>
      </w:tr>
      <w:tr w:rsidR="00F92310" w14:paraId="65D8FD74" w14:textId="77777777" w:rsidTr="00615FC9">
        <w:trPr>
          <w:trHeight w:val="436"/>
        </w:trPr>
        <w:tc>
          <w:tcPr>
            <w:tcW w:w="2541" w:type="dxa"/>
          </w:tcPr>
          <w:p w14:paraId="4AF1F837" w14:textId="77777777" w:rsidR="00F92310" w:rsidRPr="00641593" w:rsidRDefault="00F92310" w:rsidP="00615FC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Total Punkte</w:t>
            </w:r>
          </w:p>
        </w:tc>
        <w:tc>
          <w:tcPr>
            <w:tcW w:w="5826" w:type="dxa"/>
            <w:gridSpan w:val="6"/>
          </w:tcPr>
          <w:p w14:paraId="3FCC43E7" w14:textId="77777777" w:rsidR="00F92310" w:rsidRDefault="00F92310" w:rsidP="00615FC9"/>
        </w:tc>
        <w:tc>
          <w:tcPr>
            <w:tcW w:w="966" w:type="dxa"/>
          </w:tcPr>
          <w:p w14:paraId="1A55BA4E" w14:textId="77777777" w:rsidR="00F92310" w:rsidRDefault="00F92310" w:rsidP="00615FC9">
            <w:r>
              <w:t xml:space="preserve">      /42</w:t>
            </w:r>
          </w:p>
        </w:tc>
      </w:tr>
      <w:tr w:rsidR="00F92310" w14:paraId="37DAEF1A" w14:textId="77777777" w:rsidTr="00615FC9">
        <w:trPr>
          <w:trHeight w:val="23"/>
        </w:trPr>
        <w:tc>
          <w:tcPr>
            <w:tcW w:w="2541" w:type="dxa"/>
          </w:tcPr>
          <w:p w14:paraId="5080310B" w14:textId="77777777" w:rsidR="00F92310" w:rsidRDefault="00F92310" w:rsidP="00615FC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Bewertung*:</w:t>
            </w:r>
          </w:p>
        </w:tc>
        <w:tc>
          <w:tcPr>
            <w:tcW w:w="5826" w:type="dxa"/>
            <w:gridSpan w:val="6"/>
          </w:tcPr>
          <w:p w14:paraId="60E64E08" w14:textId="77777777" w:rsidR="00F92310" w:rsidRDefault="00F92310" w:rsidP="00615FC9">
            <w:r>
              <w:t>Erzielte Punktzahl x 5</w:t>
            </w:r>
            <w:r>
              <w:br/>
              <w:t>----------------------------- + 1 = Note</w:t>
            </w:r>
          </w:p>
          <w:p w14:paraId="7E4C7D57" w14:textId="77777777" w:rsidR="00F92310" w:rsidRPr="00D70CCC" w:rsidRDefault="00F92310" w:rsidP="00615FC9">
            <w:pPr>
              <w:rPr>
                <w:b/>
                <w:bCs/>
              </w:rPr>
            </w:pPr>
            <w:r>
              <w:t xml:space="preserve">            42</w:t>
            </w:r>
          </w:p>
        </w:tc>
        <w:tc>
          <w:tcPr>
            <w:tcW w:w="966" w:type="dxa"/>
          </w:tcPr>
          <w:p w14:paraId="57717D26" w14:textId="77777777" w:rsidR="00F92310" w:rsidRDefault="00F92310" w:rsidP="00615FC9"/>
        </w:tc>
      </w:tr>
    </w:tbl>
    <w:p w14:paraId="6513792E" w14:textId="77777777" w:rsidR="00F92310" w:rsidRDefault="00F92310" w:rsidP="00F92310"/>
    <w:p w14:paraId="4A3432A9" w14:textId="0D6C6C76" w:rsidR="00446496" w:rsidRPr="00446496" w:rsidRDefault="00F92310" w:rsidP="00C57BF4">
      <w:r>
        <w:t>*Die Bewertung der einzelnen Kriterien kann durch die ABU Lehrperson angepasst werden.</w:t>
      </w:r>
    </w:p>
    <w:p w14:paraId="686A8BAB" w14:textId="77777777" w:rsidR="00446496" w:rsidRDefault="00446496" w:rsidP="00086F98"/>
    <w:p w14:paraId="65B83D4B" w14:textId="77777777" w:rsidR="004F6E6F" w:rsidRDefault="004F6E6F" w:rsidP="00086F98"/>
    <w:p w14:paraId="7A634BDC" w14:textId="4E8286A2" w:rsidR="00F93D59" w:rsidRDefault="00F93D59">
      <w:pPr>
        <w:spacing w:line="248" w:lineRule="exact"/>
      </w:pPr>
    </w:p>
    <w:p w14:paraId="6C97B582" w14:textId="77777777" w:rsidR="002A5E83" w:rsidRDefault="002A5E83">
      <w:pPr>
        <w:spacing w:line="248" w:lineRule="exact"/>
      </w:pPr>
    </w:p>
    <w:p w14:paraId="778C96B2" w14:textId="4380B121" w:rsidR="00EC518E" w:rsidRPr="00EC518E" w:rsidRDefault="00EC518E" w:rsidP="00EC518E">
      <w:pPr>
        <w:spacing w:line="248" w:lineRule="exact"/>
        <w:rPr>
          <w:szCs w:val="20"/>
        </w:rPr>
      </w:pPr>
    </w:p>
    <w:sectPr w:rsidR="00EC518E" w:rsidRPr="00EC518E" w:rsidSect="00CA4575">
      <w:headerReference w:type="first" r:id="rId13"/>
      <w:pgSz w:w="11906" w:h="16838" w:code="9"/>
      <w:pgMar w:top="1985" w:right="936" w:bottom="1021" w:left="1514" w:header="61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B8D81" w14:textId="77777777" w:rsidR="00CA4575" w:rsidRDefault="00CA4575" w:rsidP="00982884">
      <w:r>
        <w:separator/>
      </w:r>
    </w:p>
  </w:endnote>
  <w:endnote w:type="continuationSeparator" w:id="0">
    <w:p w14:paraId="65BCCE8B" w14:textId="77777777" w:rsidR="00CA4575" w:rsidRDefault="00CA4575" w:rsidP="00982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 LT Std 55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E1997" w14:textId="77777777" w:rsidR="00CA4575" w:rsidRDefault="00CA4575" w:rsidP="00982884">
      <w:r>
        <w:separator/>
      </w:r>
    </w:p>
  </w:footnote>
  <w:footnote w:type="continuationSeparator" w:id="0">
    <w:p w14:paraId="53F0F318" w14:textId="77777777" w:rsidR="00CA4575" w:rsidRDefault="00CA4575" w:rsidP="00982884">
      <w:r>
        <w:continuationSeparator/>
      </w:r>
    </w:p>
  </w:footnote>
  <w:footnote w:id="1">
    <w:p w14:paraId="61886B5D" w14:textId="77777777" w:rsidR="00CD2F82" w:rsidRDefault="00CD2F82" w:rsidP="00CD2F8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810BD1">
        <w:rPr>
          <w:sz w:val="16"/>
          <w:szCs w:val="16"/>
        </w:rPr>
        <w:t>Sämtliche Probleme</w:t>
      </w:r>
      <w:r>
        <w:rPr>
          <w:sz w:val="16"/>
          <w:szCs w:val="16"/>
        </w:rPr>
        <w:t xml:space="preserve"> und Aufträge</w:t>
      </w:r>
      <w:r w:rsidRPr="00810BD1">
        <w:rPr>
          <w:sz w:val="16"/>
          <w:szCs w:val="16"/>
        </w:rPr>
        <w:t xml:space="preserve"> sind erfunden, stellen aber reale Probleme und Herausforderungen dar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AA156" w14:textId="77777777" w:rsidR="009F0168" w:rsidRDefault="00BD28FC" w:rsidP="00392EEF">
    <w:pPr>
      <w:pStyle w:val="TitelseiteKopfzeileklein"/>
      <w:spacing w:line="100" w:lineRule="exact"/>
    </w:pPr>
    <w:r>
      <w:rPr>
        <w:noProof/>
        <w:color w:val="E30059" w:themeColor="text2"/>
        <w:lang w:eastAsia="de-CH"/>
      </w:rPr>
      <w:drawing>
        <wp:anchor distT="0" distB="0" distL="114300" distR="114300" simplePos="0" relativeHeight="251661311" behindDoc="0" locked="0" layoutInCell="1" allowOverlap="1" wp14:anchorId="2D31C4EF" wp14:editId="695CE28F">
          <wp:simplePos x="0" y="0"/>
          <wp:positionH relativeFrom="page">
            <wp:posOffset>323850</wp:posOffset>
          </wp:positionH>
          <wp:positionV relativeFrom="page">
            <wp:posOffset>230981</wp:posOffset>
          </wp:positionV>
          <wp:extent cx="3067050" cy="619125"/>
          <wp:effectExtent l="0" t="0" r="0" b="0"/>
          <wp:wrapNone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67050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94C86"/>
    <w:multiLevelType w:val="multilevel"/>
    <w:tmpl w:val="FF2E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531B6"/>
    <w:multiLevelType w:val="multilevel"/>
    <w:tmpl w:val="9D5A2E44"/>
    <w:styleLink w:val="ListeAufzhlung"/>
    <w:lvl w:ilvl="0">
      <w:start w:val="1"/>
      <w:numFmt w:val="bullet"/>
      <w:pStyle w:val="Aufzhlung"/>
      <w:lvlText w:val="–"/>
      <w:lvlJc w:val="left"/>
      <w:pPr>
        <w:ind w:left="397" w:hanging="397"/>
      </w:pPr>
      <w:rPr>
        <w:rFonts w:ascii="Arial" w:hAnsi="Arial" w:hint="default"/>
        <w:color w:val="000000"/>
      </w:rPr>
    </w:lvl>
    <w:lvl w:ilvl="1">
      <w:start w:val="1"/>
      <w:numFmt w:val="none"/>
      <w:lvlText w:val=""/>
      <w:lvlJc w:val="left"/>
      <w:pPr>
        <w:ind w:left="794" w:hanging="397"/>
      </w:pPr>
      <w:rPr>
        <w:rFonts w:hint="default"/>
      </w:rPr>
    </w:lvl>
    <w:lvl w:ilvl="2">
      <w:start w:val="1"/>
      <w:numFmt w:val="none"/>
      <w:lvlText w:val=""/>
      <w:lvlJc w:val="left"/>
      <w:pPr>
        <w:ind w:left="1191" w:hanging="397"/>
      </w:pPr>
      <w:rPr>
        <w:rFonts w:hint="default"/>
      </w:rPr>
    </w:lvl>
    <w:lvl w:ilvl="3">
      <w:start w:val="1"/>
      <w:numFmt w:val="none"/>
      <w:lvlText w:val=""/>
      <w:lvlJc w:val="left"/>
      <w:pPr>
        <w:ind w:left="1588" w:hanging="397"/>
      </w:pPr>
      <w:rPr>
        <w:rFonts w:hint="default"/>
      </w:rPr>
    </w:lvl>
    <w:lvl w:ilvl="4">
      <w:start w:val="1"/>
      <w:numFmt w:val="none"/>
      <w:lvlText w:val=""/>
      <w:lvlJc w:val="left"/>
      <w:pPr>
        <w:ind w:left="1985" w:hanging="397"/>
      </w:pPr>
      <w:rPr>
        <w:rFonts w:hint="default"/>
      </w:rPr>
    </w:lvl>
    <w:lvl w:ilvl="5">
      <w:start w:val="1"/>
      <w:numFmt w:val="none"/>
      <w:lvlText w:val=""/>
      <w:lvlJc w:val="left"/>
      <w:pPr>
        <w:ind w:left="2382" w:hanging="397"/>
      </w:pPr>
      <w:rPr>
        <w:rFonts w:hint="default"/>
      </w:rPr>
    </w:lvl>
    <w:lvl w:ilvl="6">
      <w:start w:val="1"/>
      <w:numFmt w:val="none"/>
      <w:lvlText w:val=""/>
      <w:lvlJc w:val="left"/>
      <w:pPr>
        <w:ind w:left="2779" w:hanging="397"/>
      </w:pPr>
      <w:rPr>
        <w:rFonts w:hint="default"/>
      </w:rPr>
    </w:lvl>
    <w:lvl w:ilvl="7">
      <w:start w:val="1"/>
      <w:numFmt w:val="none"/>
      <w:lvlText w:val=""/>
      <w:lvlJc w:val="left"/>
      <w:pPr>
        <w:ind w:left="3176" w:hanging="397"/>
      </w:pPr>
      <w:rPr>
        <w:rFonts w:hint="default"/>
      </w:rPr>
    </w:lvl>
    <w:lvl w:ilvl="8">
      <w:start w:val="1"/>
      <w:numFmt w:val="none"/>
      <w:lvlText w:val=""/>
      <w:lvlJc w:val="left"/>
      <w:pPr>
        <w:ind w:left="3573" w:hanging="397"/>
      </w:pPr>
      <w:rPr>
        <w:rFonts w:hint="default"/>
      </w:rPr>
    </w:lvl>
  </w:abstractNum>
  <w:abstractNum w:abstractNumId="2" w15:restartNumberingAfterBreak="0">
    <w:nsid w:val="270236AF"/>
    <w:multiLevelType w:val="hybridMultilevel"/>
    <w:tmpl w:val="ED86D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86A95"/>
    <w:multiLevelType w:val="multilevel"/>
    <w:tmpl w:val="5614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46088"/>
    <w:multiLevelType w:val="multilevel"/>
    <w:tmpl w:val="97448D12"/>
    <w:styleLink w:val="ListeTitel"/>
    <w:lvl w:ilvl="0">
      <w:start w:val="1"/>
      <w:numFmt w:val="decimal"/>
      <w:pStyle w:val="berschrift1"/>
      <w:lvlText w:val="%1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751"/>
        </w:tabs>
        <w:ind w:left="2751" w:hanging="90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907"/>
        </w:tabs>
        <w:ind w:left="907" w:hanging="907"/>
      </w:pPr>
      <w:rPr>
        <w:rFonts w:hint="default"/>
      </w:rPr>
    </w:lvl>
  </w:abstractNum>
  <w:abstractNum w:abstractNumId="5" w15:restartNumberingAfterBreak="0">
    <w:nsid w:val="516B4305"/>
    <w:multiLevelType w:val="multilevel"/>
    <w:tmpl w:val="97448D12"/>
    <w:numStyleLink w:val="ListeTitel"/>
  </w:abstractNum>
  <w:abstractNum w:abstractNumId="6" w15:restartNumberingAfterBreak="0">
    <w:nsid w:val="52890DD2"/>
    <w:multiLevelType w:val="multilevel"/>
    <w:tmpl w:val="97448D12"/>
    <w:numStyleLink w:val="ListeTitel"/>
  </w:abstractNum>
  <w:abstractNum w:abstractNumId="7" w15:restartNumberingAfterBreak="0">
    <w:nsid w:val="530E783C"/>
    <w:multiLevelType w:val="hybridMultilevel"/>
    <w:tmpl w:val="ED86D5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40129"/>
    <w:multiLevelType w:val="multilevel"/>
    <w:tmpl w:val="84D4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3062173">
    <w:abstractNumId w:val="1"/>
  </w:num>
  <w:num w:numId="2" w16cid:durableId="11818981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8522386">
    <w:abstractNumId w:val="4"/>
  </w:num>
  <w:num w:numId="4" w16cid:durableId="985429404">
    <w:abstractNumId w:val="6"/>
  </w:num>
  <w:num w:numId="5" w16cid:durableId="1399475019">
    <w:abstractNumId w:val="5"/>
  </w:num>
  <w:num w:numId="6" w16cid:durableId="1352756719">
    <w:abstractNumId w:val="5"/>
  </w:num>
  <w:num w:numId="7" w16cid:durableId="792096881">
    <w:abstractNumId w:val="7"/>
  </w:num>
  <w:num w:numId="8" w16cid:durableId="1572042722">
    <w:abstractNumId w:val="8"/>
  </w:num>
  <w:num w:numId="9" w16cid:durableId="26489729">
    <w:abstractNumId w:val="0"/>
  </w:num>
  <w:num w:numId="10" w16cid:durableId="425733039">
    <w:abstractNumId w:val="2"/>
  </w:num>
  <w:num w:numId="11" w16cid:durableId="1206916130">
    <w:abstractNumId w:val="5"/>
  </w:num>
  <w:num w:numId="12" w16cid:durableId="401802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BD1"/>
    <w:rsid w:val="0000654A"/>
    <w:rsid w:val="0000740B"/>
    <w:rsid w:val="000112DE"/>
    <w:rsid w:val="00016619"/>
    <w:rsid w:val="00016702"/>
    <w:rsid w:val="0002296D"/>
    <w:rsid w:val="000277F2"/>
    <w:rsid w:val="00031EE1"/>
    <w:rsid w:val="0003472A"/>
    <w:rsid w:val="000357CC"/>
    <w:rsid w:val="000371F8"/>
    <w:rsid w:val="00051827"/>
    <w:rsid w:val="000526F2"/>
    <w:rsid w:val="00056356"/>
    <w:rsid w:val="000663AE"/>
    <w:rsid w:val="00071706"/>
    <w:rsid w:val="0008664D"/>
    <w:rsid w:val="00086B00"/>
    <w:rsid w:val="00086F98"/>
    <w:rsid w:val="00095431"/>
    <w:rsid w:val="00096622"/>
    <w:rsid w:val="00096C06"/>
    <w:rsid w:val="00096FE7"/>
    <w:rsid w:val="000A22E7"/>
    <w:rsid w:val="000A2E98"/>
    <w:rsid w:val="000A3844"/>
    <w:rsid w:val="000A7D0D"/>
    <w:rsid w:val="000B6383"/>
    <w:rsid w:val="000D1B1B"/>
    <w:rsid w:val="000E37A5"/>
    <w:rsid w:val="000E7072"/>
    <w:rsid w:val="00101F3B"/>
    <w:rsid w:val="00106AA0"/>
    <w:rsid w:val="00111663"/>
    <w:rsid w:val="00122CB5"/>
    <w:rsid w:val="00124A7C"/>
    <w:rsid w:val="001336FB"/>
    <w:rsid w:val="00151395"/>
    <w:rsid w:val="00152D21"/>
    <w:rsid w:val="001540D3"/>
    <w:rsid w:val="00156919"/>
    <w:rsid w:val="00170D9E"/>
    <w:rsid w:val="00173038"/>
    <w:rsid w:val="0018470A"/>
    <w:rsid w:val="00187FED"/>
    <w:rsid w:val="0019285B"/>
    <w:rsid w:val="001A36BE"/>
    <w:rsid w:val="001B0C1F"/>
    <w:rsid w:val="001B4AA4"/>
    <w:rsid w:val="001D0061"/>
    <w:rsid w:val="001D3AA2"/>
    <w:rsid w:val="001D3E1F"/>
    <w:rsid w:val="001E2E2B"/>
    <w:rsid w:val="00200E8C"/>
    <w:rsid w:val="0020204A"/>
    <w:rsid w:val="00213C5F"/>
    <w:rsid w:val="00225948"/>
    <w:rsid w:val="002267AE"/>
    <w:rsid w:val="0022778A"/>
    <w:rsid w:val="00243369"/>
    <w:rsid w:val="002502B0"/>
    <w:rsid w:val="002503E2"/>
    <w:rsid w:val="00263891"/>
    <w:rsid w:val="00267A0B"/>
    <w:rsid w:val="00275519"/>
    <w:rsid w:val="002819C1"/>
    <w:rsid w:val="00291A00"/>
    <w:rsid w:val="00294439"/>
    <w:rsid w:val="002967CE"/>
    <w:rsid w:val="002A4F4D"/>
    <w:rsid w:val="002A542E"/>
    <w:rsid w:val="002A5E83"/>
    <w:rsid w:val="002B4B23"/>
    <w:rsid w:val="002B6093"/>
    <w:rsid w:val="002C6D75"/>
    <w:rsid w:val="002D0F93"/>
    <w:rsid w:val="002D3C05"/>
    <w:rsid w:val="002F1695"/>
    <w:rsid w:val="002F6859"/>
    <w:rsid w:val="00312BD3"/>
    <w:rsid w:val="00314D27"/>
    <w:rsid w:val="00351F99"/>
    <w:rsid w:val="00352320"/>
    <w:rsid w:val="00366CFC"/>
    <w:rsid w:val="00371703"/>
    <w:rsid w:val="003717A2"/>
    <w:rsid w:val="003838FC"/>
    <w:rsid w:val="00384071"/>
    <w:rsid w:val="003848D2"/>
    <w:rsid w:val="00392EEF"/>
    <w:rsid w:val="00395164"/>
    <w:rsid w:val="00395D54"/>
    <w:rsid w:val="003A10C7"/>
    <w:rsid w:val="003A2745"/>
    <w:rsid w:val="003B0C94"/>
    <w:rsid w:val="003B3C61"/>
    <w:rsid w:val="003B66F4"/>
    <w:rsid w:val="003D0B1D"/>
    <w:rsid w:val="003E125C"/>
    <w:rsid w:val="003E14BF"/>
    <w:rsid w:val="003E3AC5"/>
    <w:rsid w:val="003F6F51"/>
    <w:rsid w:val="00412DCE"/>
    <w:rsid w:val="0041396E"/>
    <w:rsid w:val="004202F9"/>
    <w:rsid w:val="0043354F"/>
    <w:rsid w:val="0043524C"/>
    <w:rsid w:val="00446496"/>
    <w:rsid w:val="00460936"/>
    <w:rsid w:val="00473607"/>
    <w:rsid w:val="00473BE9"/>
    <w:rsid w:val="00474A41"/>
    <w:rsid w:val="0048251A"/>
    <w:rsid w:val="0049390D"/>
    <w:rsid w:val="00494E69"/>
    <w:rsid w:val="0049754F"/>
    <w:rsid w:val="004A08A8"/>
    <w:rsid w:val="004A2D85"/>
    <w:rsid w:val="004B4FFF"/>
    <w:rsid w:val="004D7D20"/>
    <w:rsid w:val="004E5253"/>
    <w:rsid w:val="004E5B1A"/>
    <w:rsid w:val="004F52CE"/>
    <w:rsid w:val="004F6E6F"/>
    <w:rsid w:val="00504D0D"/>
    <w:rsid w:val="00525EF5"/>
    <w:rsid w:val="00527B7C"/>
    <w:rsid w:val="005403C2"/>
    <w:rsid w:val="00547CEB"/>
    <w:rsid w:val="00552732"/>
    <w:rsid w:val="005579BE"/>
    <w:rsid w:val="00561C00"/>
    <w:rsid w:val="00564FA6"/>
    <w:rsid w:val="0057030F"/>
    <w:rsid w:val="00583B89"/>
    <w:rsid w:val="005850B5"/>
    <w:rsid w:val="005859D2"/>
    <w:rsid w:val="00585D0A"/>
    <w:rsid w:val="005947EB"/>
    <w:rsid w:val="005A4D8C"/>
    <w:rsid w:val="005B1B01"/>
    <w:rsid w:val="005B1F3E"/>
    <w:rsid w:val="005D4858"/>
    <w:rsid w:val="005D5C0D"/>
    <w:rsid w:val="005D7012"/>
    <w:rsid w:val="005F750F"/>
    <w:rsid w:val="00606091"/>
    <w:rsid w:val="00627B8E"/>
    <w:rsid w:val="0064461F"/>
    <w:rsid w:val="00644CCA"/>
    <w:rsid w:val="006542BD"/>
    <w:rsid w:val="00666789"/>
    <w:rsid w:val="00686EB1"/>
    <w:rsid w:val="0069184A"/>
    <w:rsid w:val="0069632F"/>
    <w:rsid w:val="006B1B1C"/>
    <w:rsid w:val="006D2E2C"/>
    <w:rsid w:val="006D5AA2"/>
    <w:rsid w:val="0070049D"/>
    <w:rsid w:val="007108D1"/>
    <w:rsid w:val="0071316B"/>
    <w:rsid w:val="007245E0"/>
    <w:rsid w:val="00727C4D"/>
    <w:rsid w:val="007317B6"/>
    <w:rsid w:val="00756B38"/>
    <w:rsid w:val="00760DCF"/>
    <w:rsid w:val="00761683"/>
    <w:rsid w:val="007665A7"/>
    <w:rsid w:val="00771E03"/>
    <w:rsid w:val="00773659"/>
    <w:rsid w:val="007A35AB"/>
    <w:rsid w:val="007A62A5"/>
    <w:rsid w:val="007B4AC6"/>
    <w:rsid w:val="007C2A1C"/>
    <w:rsid w:val="007C5F6B"/>
    <w:rsid w:val="007C7084"/>
    <w:rsid w:val="007D6F67"/>
    <w:rsid w:val="007F5607"/>
    <w:rsid w:val="008027C6"/>
    <w:rsid w:val="00810BD1"/>
    <w:rsid w:val="00817EFD"/>
    <w:rsid w:val="00826D9C"/>
    <w:rsid w:val="00834E8C"/>
    <w:rsid w:val="00836C38"/>
    <w:rsid w:val="00840470"/>
    <w:rsid w:val="00843FEE"/>
    <w:rsid w:val="00862194"/>
    <w:rsid w:val="00862215"/>
    <w:rsid w:val="0087010A"/>
    <w:rsid w:val="00873C78"/>
    <w:rsid w:val="00882226"/>
    <w:rsid w:val="008B007E"/>
    <w:rsid w:val="008B51D5"/>
    <w:rsid w:val="008C37C3"/>
    <w:rsid w:val="008C54F3"/>
    <w:rsid w:val="008C6EA4"/>
    <w:rsid w:val="008D0E98"/>
    <w:rsid w:val="008D2D30"/>
    <w:rsid w:val="008D3A9F"/>
    <w:rsid w:val="008E219F"/>
    <w:rsid w:val="008E7A35"/>
    <w:rsid w:val="008F65C4"/>
    <w:rsid w:val="00904C18"/>
    <w:rsid w:val="00904C7B"/>
    <w:rsid w:val="009071B8"/>
    <w:rsid w:val="00910FE1"/>
    <w:rsid w:val="00914FB0"/>
    <w:rsid w:val="009161C4"/>
    <w:rsid w:val="00922470"/>
    <w:rsid w:val="00922A31"/>
    <w:rsid w:val="00932C5C"/>
    <w:rsid w:val="009577BF"/>
    <w:rsid w:val="00971E10"/>
    <w:rsid w:val="00977DFF"/>
    <w:rsid w:val="00982884"/>
    <w:rsid w:val="0098664D"/>
    <w:rsid w:val="009C5984"/>
    <w:rsid w:val="009D17A2"/>
    <w:rsid w:val="009D4749"/>
    <w:rsid w:val="009D4853"/>
    <w:rsid w:val="009D4EE7"/>
    <w:rsid w:val="009D5780"/>
    <w:rsid w:val="009E224E"/>
    <w:rsid w:val="009E2B22"/>
    <w:rsid w:val="009F0168"/>
    <w:rsid w:val="009F6679"/>
    <w:rsid w:val="00A01E34"/>
    <w:rsid w:val="00A03056"/>
    <w:rsid w:val="00A053D1"/>
    <w:rsid w:val="00A14228"/>
    <w:rsid w:val="00A34D40"/>
    <w:rsid w:val="00A368BB"/>
    <w:rsid w:val="00A377C9"/>
    <w:rsid w:val="00A45DC5"/>
    <w:rsid w:val="00A563A8"/>
    <w:rsid w:val="00A565EC"/>
    <w:rsid w:val="00A574EF"/>
    <w:rsid w:val="00A57A54"/>
    <w:rsid w:val="00A62F86"/>
    <w:rsid w:val="00A76D9C"/>
    <w:rsid w:val="00A85454"/>
    <w:rsid w:val="00A944A4"/>
    <w:rsid w:val="00AA10D7"/>
    <w:rsid w:val="00AB0E52"/>
    <w:rsid w:val="00AD0232"/>
    <w:rsid w:val="00AD14E0"/>
    <w:rsid w:val="00AD3C46"/>
    <w:rsid w:val="00AE5211"/>
    <w:rsid w:val="00AE7754"/>
    <w:rsid w:val="00AF57A3"/>
    <w:rsid w:val="00B051C5"/>
    <w:rsid w:val="00B063C1"/>
    <w:rsid w:val="00B336BC"/>
    <w:rsid w:val="00B35E8B"/>
    <w:rsid w:val="00B366BB"/>
    <w:rsid w:val="00B44F88"/>
    <w:rsid w:val="00B460DA"/>
    <w:rsid w:val="00B470FC"/>
    <w:rsid w:val="00B516D9"/>
    <w:rsid w:val="00B52623"/>
    <w:rsid w:val="00B53B0C"/>
    <w:rsid w:val="00B63378"/>
    <w:rsid w:val="00B63786"/>
    <w:rsid w:val="00B653CB"/>
    <w:rsid w:val="00B670C8"/>
    <w:rsid w:val="00B84709"/>
    <w:rsid w:val="00B871CA"/>
    <w:rsid w:val="00BB5B1F"/>
    <w:rsid w:val="00BB72D8"/>
    <w:rsid w:val="00BC721B"/>
    <w:rsid w:val="00BC77EC"/>
    <w:rsid w:val="00BD187E"/>
    <w:rsid w:val="00BD1BEF"/>
    <w:rsid w:val="00BD28FC"/>
    <w:rsid w:val="00BD3991"/>
    <w:rsid w:val="00BE58F7"/>
    <w:rsid w:val="00BF069D"/>
    <w:rsid w:val="00BF0ED4"/>
    <w:rsid w:val="00BF4C90"/>
    <w:rsid w:val="00BF5DCB"/>
    <w:rsid w:val="00BF62F7"/>
    <w:rsid w:val="00C018B0"/>
    <w:rsid w:val="00C10562"/>
    <w:rsid w:val="00C133EE"/>
    <w:rsid w:val="00C36A2A"/>
    <w:rsid w:val="00C4086B"/>
    <w:rsid w:val="00C550D2"/>
    <w:rsid w:val="00C57BF4"/>
    <w:rsid w:val="00C7347B"/>
    <w:rsid w:val="00C767EC"/>
    <w:rsid w:val="00C80D15"/>
    <w:rsid w:val="00C919AC"/>
    <w:rsid w:val="00CA4575"/>
    <w:rsid w:val="00CB36E1"/>
    <w:rsid w:val="00CD2F82"/>
    <w:rsid w:val="00CE5A53"/>
    <w:rsid w:val="00CF541E"/>
    <w:rsid w:val="00CF6101"/>
    <w:rsid w:val="00CF61D1"/>
    <w:rsid w:val="00D15FCB"/>
    <w:rsid w:val="00D22A30"/>
    <w:rsid w:val="00D24D89"/>
    <w:rsid w:val="00D25307"/>
    <w:rsid w:val="00D338A7"/>
    <w:rsid w:val="00D42434"/>
    <w:rsid w:val="00D467A2"/>
    <w:rsid w:val="00D530A4"/>
    <w:rsid w:val="00D61AA4"/>
    <w:rsid w:val="00D7041F"/>
    <w:rsid w:val="00D8575F"/>
    <w:rsid w:val="00D9182B"/>
    <w:rsid w:val="00D91EFA"/>
    <w:rsid w:val="00DA22ED"/>
    <w:rsid w:val="00DA4F15"/>
    <w:rsid w:val="00DB7235"/>
    <w:rsid w:val="00DC2408"/>
    <w:rsid w:val="00DD2C88"/>
    <w:rsid w:val="00E052EA"/>
    <w:rsid w:val="00E12F09"/>
    <w:rsid w:val="00E21E96"/>
    <w:rsid w:val="00E235EC"/>
    <w:rsid w:val="00E449BE"/>
    <w:rsid w:val="00E759F6"/>
    <w:rsid w:val="00E80C7C"/>
    <w:rsid w:val="00E8648F"/>
    <w:rsid w:val="00E9205C"/>
    <w:rsid w:val="00EC518E"/>
    <w:rsid w:val="00EC7D75"/>
    <w:rsid w:val="00ED1654"/>
    <w:rsid w:val="00ED20E5"/>
    <w:rsid w:val="00ED2807"/>
    <w:rsid w:val="00EE621B"/>
    <w:rsid w:val="00EF40B6"/>
    <w:rsid w:val="00F13447"/>
    <w:rsid w:val="00F159DA"/>
    <w:rsid w:val="00F2052D"/>
    <w:rsid w:val="00F24334"/>
    <w:rsid w:val="00F344CA"/>
    <w:rsid w:val="00F3572B"/>
    <w:rsid w:val="00F6145E"/>
    <w:rsid w:val="00F62423"/>
    <w:rsid w:val="00F65D6F"/>
    <w:rsid w:val="00F709F7"/>
    <w:rsid w:val="00F819BF"/>
    <w:rsid w:val="00F851D8"/>
    <w:rsid w:val="00F92310"/>
    <w:rsid w:val="00F92F48"/>
    <w:rsid w:val="00F93D59"/>
    <w:rsid w:val="00FA0D24"/>
    <w:rsid w:val="00FA3315"/>
    <w:rsid w:val="00FA4F11"/>
    <w:rsid w:val="00FB1E83"/>
    <w:rsid w:val="00FD73F9"/>
    <w:rsid w:val="00FE21D8"/>
    <w:rsid w:val="00FF144F"/>
    <w:rsid w:val="00FF32EB"/>
    <w:rsid w:val="00FF5AB1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B89F7D"/>
  <w15:docId w15:val="{9A6591F5-4B29-4CB7-BB57-AA97E79B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6D75"/>
    <w:pPr>
      <w:spacing w:line="240" w:lineRule="auto"/>
    </w:pPr>
    <w:rPr>
      <w:rFonts w:asciiTheme="minorHAnsi" w:hAnsiTheme="minorHAnsi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575F"/>
    <w:pPr>
      <w:keepNext/>
      <w:keepLines/>
      <w:numPr>
        <w:numId w:val="5"/>
      </w:numPr>
      <w:tabs>
        <w:tab w:val="left" w:pos="397"/>
      </w:tabs>
      <w:spacing w:after="240" w:line="320" w:lineRule="exact"/>
      <w:contextualSpacing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75F"/>
    <w:pPr>
      <w:keepNext/>
      <w:keepLines/>
      <w:numPr>
        <w:ilvl w:val="1"/>
        <w:numId w:val="5"/>
      </w:numPr>
      <w:tabs>
        <w:tab w:val="clear" w:pos="2751"/>
        <w:tab w:val="num" w:pos="907"/>
      </w:tabs>
      <w:spacing w:line="248" w:lineRule="atLeast"/>
      <w:ind w:left="907"/>
      <w:outlineLvl w:val="1"/>
    </w:pPr>
    <w:rPr>
      <w:rFonts w:asciiTheme="majorHAnsi" w:eastAsiaTheme="majorEastAsia" w:hAnsiTheme="majorHAnsi" w:cstheme="majorBidi"/>
      <w:sz w:val="2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575F"/>
    <w:pPr>
      <w:keepNext/>
      <w:keepLines/>
      <w:numPr>
        <w:ilvl w:val="2"/>
        <w:numId w:val="5"/>
      </w:numPr>
      <w:spacing w:line="248" w:lineRule="atLeast"/>
      <w:outlineLvl w:val="2"/>
    </w:pPr>
    <w:rPr>
      <w:rFonts w:asciiTheme="majorHAnsi" w:eastAsiaTheme="majorEastAsia" w:hAnsiTheme="majorHAnsi" w:cstheme="majorBidi"/>
      <w:sz w:val="2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8575F"/>
    <w:pPr>
      <w:keepNext/>
      <w:keepLines/>
      <w:numPr>
        <w:ilvl w:val="3"/>
        <w:numId w:val="5"/>
      </w:numPr>
      <w:spacing w:before="200" w:line="248" w:lineRule="atLeast"/>
      <w:outlineLvl w:val="3"/>
    </w:pPr>
    <w:rPr>
      <w:rFonts w:asciiTheme="majorHAnsi" w:eastAsiaTheme="majorEastAsia" w:hAnsiTheme="majorHAnsi" w:cstheme="majorBidi"/>
      <w:b/>
      <w:bCs/>
      <w:i/>
      <w:iCs/>
      <w:sz w:val="20"/>
      <w:szCs w:val="2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8575F"/>
    <w:pPr>
      <w:keepNext/>
      <w:keepLines/>
      <w:numPr>
        <w:ilvl w:val="4"/>
        <w:numId w:val="5"/>
      </w:numPr>
      <w:spacing w:before="200" w:line="248" w:lineRule="atLeast"/>
      <w:outlineLvl w:val="4"/>
    </w:pPr>
    <w:rPr>
      <w:rFonts w:asciiTheme="majorHAnsi" w:eastAsiaTheme="majorEastAsia" w:hAnsiTheme="majorHAnsi" w:cstheme="majorBidi"/>
      <w:color w:val="004E6F" w:themeColor="accent1" w:themeShade="7F"/>
      <w:sz w:val="20"/>
      <w:szCs w:val="2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8575F"/>
    <w:pPr>
      <w:keepNext/>
      <w:keepLines/>
      <w:numPr>
        <w:ilvl w:val="5"/>
        <w:numId w:val="5"/>
      </w:numPr>
      <w:spacing w:before="200" w:line="248" w:lineRule="atLeast"/>
      <w:outlineLvl w:val="5"/>
    </w:pPr>
    <w:rPr>
      <w:rFonts w:asciiTheme="majorHAnsi" w:eastAsiaTheme="majorEastAsia" w:hAnsiTheme="majorHAnsi" w:cstheme="majorBidi"/>
      <w:i/>
      <w:iCs/>
      <w:color w:val="004E6F" w:themeColor="accent1" w:themeShade="7F"/>
      <w:sz w:val="20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75F"/>
    <w:pPr>
      <w:keepNext/>
      <w:keepLines/>
      <w:numPr>
        <w:ilvl w:val="6"/>
        <w:numId w:val="5"/>
      </w:numPr>
      <w:spacing w:before="200" w:line="248" w:lineRule="atLeas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8575F"/>
    <w:pPr>
      <w:keepNext/>
      <w:keepLines/>
      <w:numPr>
        <w:ilvl w:val="7"/>
        <w:numId w:val="5"/>
      </w:numPr>
      <w:spacing w:before="200" w:line="248" w:lineRule="atLeas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8575F"/>
    <w:pPr>
      <w:keepNext/>
      <w:keepLines/>
      <w:numPr>
        <w:ilvl w:val="8"/>
        <w:numId w:val="5"/>
      </w:numPr>
      <w:spacing w:before="200" w:line="248" w:lineRule="atLeas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75F"/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96FE7"/>
    <w:pPr>
      <w:spacing w:line="200" w:lineRule="exact"/>
    </w:pPr>
    <w:rPr>
      <w:rFonts w:ascii="Arial" w:hAnsi="Arial"/>
      <w:spacing w:val="2"/>
      <w:sz w:val="16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096FE7"/>
    <w:rPr>
      <w:color w:val="000000"/>
      <w:spacing w:val="2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</w:pPr>
    <w:rPr>
      <w:rFonts w:ascii="Arial" w:hAnsi="Arial"/>
      <w:sz w:val="20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982884"/>
    <w:rPr>
      <w:color w:val="000000"/>
    </w:rPr>
  </w:style>
  <w:style w:type="table" w:styleId="Tabellenraster">
    <w:name w:val="Table Grid"/>
    <w:basedOn w:val="NormaleTabelle"/>
    <w:uiPriority w:val="59"/>
    <w:rsid w:val="00843FEE"/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13" w:type="dxa"/>
        <w:bottom w:w="57" w:type="dxa"/>
        <w:right w:w="113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FE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FE7"/>
    <w:rPr>
      <w:rFonts w:ascii="Segoe UI" w:hAnsi="Segoe UI" w:cs="Segoe UI"/>
      <w:sz w:val="18"/>
      <w:szCs w:val="18"/>
    </w:rPr>
  </w:style>
  <w:style w:type="paragraph" w:customStyle="1" w:styleId="Absenderdaten">
    <w:name w:val="Absenderdaten"/>
    <w:basedOn w:val="Standard"/>
    <w:next w:val="Standard"/>
    <w:uiPriority w:val="99"/>
    <w:rsid w:val="0070049D"/>
    <w:pPr>
      <w:autoSpaceDE w:val="0"/>
      <w:autoSpaceDN w:val="0"/>
      <w:adjustRightInd w:val="0"/>
      <w:spacing w:line="200" w:lineRule="atLeast"/>
      <w:textAlignment w:val="center"/>
    </w:pPr>
    <w:rPr>
      <w:rFonts w:ascii="Helvetica Neue LT Std 55 Roman" w:hAnsi="Helvetica Neue LT Std 55 Roman" w:cs="Helvetica Neue LT Std 55 Roman"/>
      <w:sz w:val="16"/>
      <w:szCs w:val="16"/>
      <w:lang w:val="de-DE"/>
    </w:rPr>
  </w:style>
  <w:style w:type="paragraph" w:customStyle="1" w:styleId="Aufzhlung">
    <w:name w:val="Aufzählung"/>
    <w:basedOn w:val="Standard"/>
    <w:qFormat/>
    <w:rsid w:val="00F344CA"/>
    <w:pPr>
      <w:numPr>
        <w:numId w:val="1"/>
      </w:numPr>
      <w:spacing w:line="248" w:lineRule="atLeast"/>
    </w:pPr>
    <w:rPr>
      <w:rFonts w:ascii="Arial" w:hAnsi="Arial"/>
      <w:sz w:val="20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A377C9"/>
    <w:pPr>
      <w:spacing w:after="220" w:line="390" w:lineRule="exact"/>
      <w:contextualSpacing/>
    </w:pPr>
    <w:rPr>
      <w:rFonts w:asciiTheme="majorHAnsi" w:eastAsiaTheme="majorEastAsia" w:hAnsiTheme="majorHAnsi" w:cstheme="majorBidi"/>
      <w:spacing w:val="-2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77C9"/>
    <w:rPr>
      <w:rFonts w:asciiTheme="majorHAnsi" w:eastAsiaTheme="majorEastAsia" w:hAnsiTheme="majorHAnsi" w:cstheme="majorBidi"/>
      <w:color w:val="000000"/>
      <w:spacing w:val="-20"/>
      <w:kern w:val="28"/>
      <w:sz w:val="48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75F"/>
    <w:rPr>
      <w:rFonts w:asciiTheme="majorHAnsi" w:eastAsiaTheme="majorEastAsia" w:hAnsiTheme="majorHAnsi" w:cstheme="majorBidi"/>
      <w:color w:val="000000"/>
      <w:szCs w:val="26"/>
    </w:rPr>
  </w:style>
  <w:style w:type="paragraph" w:customStyle="1" w:styleId="TitelseiteKopfzeileklein">
    <w:name w:val="Titelseite_Kopfzeile_klein"/>
    <w:basedOn w:val="Kopfzeile"/>
    <w:rsid w:val="009F0168"/>
    <w:pPr>
      <w:spacing w:line="150" w:lineRule="exact"/>
    </w:pPr>
    <w:rPr>
      <w:rFonts w:asciiTheme="majorHAnsi" w:hAnsiTheme="majorHAnsi"/>
      <w:spacing w:val="-6"/>
    </w:rPr>
  </w:style>
  <w:style w:type="paragraph" w:customStyle="1" w:styleId="TitelseiteKopfzeilegross">
    <w:name w:val="Titelseite_Kopfzeile_gross"/>
    <w:rsid w:val="00A377C9"/>
    <w:pPr>
      <w:spacing w:line="440" w:lineRule="exact"/>
      <w:ind w:left="-17"/>
    </w:pPr>
    <w:rPr>
      <w:rFonts w:asciiTheme="majorHAnsi" w:hAnsiTheme="majorHAnsi"/>
      <w:noProof/>
      <w:color w:val="000000"/>
      <w:spacing w:val="-20"/>
      <w:sz w:val="48"/>
      <w:szCs w:val="20"/>
      <w:lang w:eastAsia="de-CH"/>
    </w:rPr>
  </w:style>
  <w:style w:type="numbering" w:customStyle="1" w:styleId="ListeAufzhlung">
    <w:name w:val="Liste_Aufzählung"/>
    <w:uiPriority w:val="99"/>
    <w:rsid w:val="00F344CA"/>
    <w:pPr>
      <w:numPr>
        <w:numId w:val="1"/>
      </w:numPr>
    </w:pPr>
  </w:style>
  <w:style w:type="numbering" w:customStyle="1" w:styleId="ListeTitel">
    <w:name w:val="Liste_Titel"/>
    <w:uiPriority w:val="99"/>
    <w:rsid w:val="00D8575F"/>
    <w:pPr>
      <w:numPr>
        <w:numId w:val="3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8575F"/>
    <w:rPr>
      <w:rFonts w:asciiTheme="majorHAnsi" w:eastAsiaTheme="majorEastAsia" w:hAnsiTheme="majorHAnsi" w:cstheme="majorBidi"/>
      <w:color w:val="00000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8575F"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8575F"/>
    <w:rPr>
      <w:rFonts w:asciiTheme="majorHAnsi" w:eastAsiaTheme="majorEastAsia" w:hAnsiTheme="majorHAnsi" w:cstheme="majorBidi"/>
      <w:color w:val="004E6F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8575F"/>
    <w:rPr>
      <w:rFonts w:asciiTheme="majorHAnsi" w:eastAsiaTheme="majorEastAsia" w:hAnsiTheme="majorHAnsi" w:cstheme="majorBidi"/>
      <w:i/>
      <w:iCs/>
      <w:color w:val="004E6F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7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857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857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A62F86"/>
    <w:pPr>
      <w:spacing w:after="100" w:line="248" w:lineRule="atLeast"/>
    </w:pPr>
    <w:rPr>
      <w:rFonts w:ascii="Arial" w:hAnsi="Arial"/>
      <w:sz w:val="20"/>
      <w:szCs w:val="21"/>
    </w:rPr>
  </w:style>
  <w:style w:type="paragraph" w:customStyle="1" w:styleId="FettArialBlack">
    <w:name w:val="Fett (Arial Black)"/>
    <w:basedOn w:val="Standard"/>
    <w:qFormat/>
    <w:rsid w:val="00A45DC5"/>
    <w:pPr>
      <w:spacing w:line="248" w:lineRule="atLeast"/>
    </w:pPr>
    <w:rPr>
      <w:rFonts w:ascii="Arial Black" w:hAnsi="Arial Black"/>
      <w:sz w:val="20"/>
      <w:szCs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10BD1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10BD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10BD1"/>
    <w:rPr>
      <w:vertAlign w:val="superscript"/>
    </w:rPr>
  </w:style>
  <w:style w:type="table" w:customStyle="1" w:styleId="Tabellenraster2">
    <w:name w:val="Tabellenraster2"/>
    <w:basedOn w:val="NormaleTabelle"/>
    <w:next w:val="Tabellenraster"/>
    <w:uiPriority w:val="59"/>
    <w:rsid w:val="00F65D6F"/>
    <w:pPr>
      <w:spacing w:line="240" w:lineRule="auto"/>
      <w:ind w:left="357" w:hanging="357"/>
    </w:pPr>
    <w:rPr>
      <w:rFonts w:ascii="Calibri" w:hAnsi="Calibri"/>
      <w:sz w:val="22"/>
      <w:szCs w:val="22"/>
      <w:lang w:val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rsid w:val="00D7041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86F98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86F98"/>
    <w:rPr>
      <w:color w:val="605E5C"/>
      <w:shd w:val="clear" w:color="auto" w:fill="E1DFDD"/>
    </w:rPr>
  </w:style>
  <w:style w:type="paragraph" w:customStyle="1" w:styleId="Formatvorlage1">
    <w:name w:val="Formatvorlage1"/>
    <w:basedOn w:val="Standard"/>
    <w:link w:val="Formatvorlage1Zchn"/>
    <w:autoRedefine/>
    <w:qFormat/>
    <w:rsid w:val="003848D2"/>
    <w:pPr>
      <w:contextualSpacing/>
    </w:pPr>
    <w:rPr>
      <w:rFonts w:ascii="Arial" w:hAnsi="Arial"/>
      <w:sz w:val="16"/>
    </w:rPr>
  </w:style>
  <w:style w:type="character" w:customStyle="1" w:styleId="Formatvorlage1Zchn">
    <w:name w:val="Formatvorlage1 Zchn"/>
    <w:basedOn w:val="Absatz-Standardschriftart"/>
    <w:link w:val="Formatvorlage1"/>
    <w:rsid w:val="003848D2"/>
    <w:rPr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.findmind.ch/faq/star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ueglister\AppData\Roaming\Microsoft\Templates\ZAG-Vorlagen\ZAG_Dokument_kleines_hoch_schwarz.dotx" TargetMode="External"/></Relationships>
</file>

<file path=word/theme/theme1.xml><?xml version="1.0" encoding="utf-8"?>
<a:theme xmlns:a="http://schemas.openxmlformats.org/drawingml/2006/main" name="Larissa-Design">
  <a:themeElements>
    <a:clrScheme name="ZAG">
      <a:dk1>
        <a:sysClr val="windowText" lastClr="000000"/>
      </a:dk1>
      <a:lt1>
        <a:sysClr val="window" lastClr="FFFFFF"/>
      </a:lt1>
      <a:dk2>
        <a:srgbClr val="E30059"/>
      </a:dk2>
      <a:lt2>
        <a:srgbClr val="FFFFFF"/>
      </a:lt2>
      <a:accent1>
        <a:srgbClr val="009EE0"/>
      </a:accent1>
      <a:accent2>
        <a:srgbClr val="FFCC00"/>
      </a:accent2>
      <a:accent3>
        <a:srgbClr val="EB690B"/>
      </a:accent3>
      <a:accent4>
        <a:srgbClr val="E2001A"/>
      </a:accent4>
      <a:accent5>
        <a:srgbClr val="E30059"/>
      </a:accent5>
      <a:accent6>
        <a:srgbClr val="885EA0"/>
      </a:accent6>
      <a:hlink>
        <a:srgbClr val="000000"/>
      </a:hlink>
      <a:folHlink>
        <a:srgbClr val="000000"/>
      </a:folHlink>
    </a:clrScheme>
    <a:fontScheme name="Kanton Zürich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e7099fa1-9bcb-43f8-b929-d2a76e67a5c8" xsi:nil="true"/>
    <Templates xmlns="e7099fa1-9bcb-43f8-b929-d2a76e67a5c8" xsi:nil="true"/>
    <Self_Registration_Enabled xmlns="e7099fa1-9bcb-43f8-b929-d2a76e67a5c8" xsi:nil="true"/>
    <Distribution_Groups xmlns="e7099fa1-9bcb-43f8-b929-d2a76e67a5c8" xsi:nil="true"/>
    <TeamsChannelId xmlns="e7099fa1-9bcb-43f8-b929-d2a76e67a5c8" xsi:nil="true"/>
    <Invited_Teachers xmlns="e7099fa1-9bcb-43f8-b929-d2a76e67a5c8" xsi:nil="true"/>
    <IsNotebookLocked xmlns="e7099fa1-9bcb-43f8-b929-d2a76e67a5c8" xsi:nil="true"/>
    <DefaultSectionNames xmlns="e7099fa1-9bcb-43f8-b929-d2a76e67a5c8" xsi:nil="true"/>
    <NotebookType xmlns="e7099fa1-9bcb-43f8-b929-d2a76e67a5c8" xsi:nil="true"/>
    <Teachers xmlns="e7099fa1-9bcb-43f8-b929-d2a76e67a5c8">
      <UserInfo>
        <DisplayName/>
        <AccountId xsi:nil="true"/>
        <AccountType/>
      </UserInfo>
    </Teachers>
    <Students xmlns="e7099fa1-9bcb-43f8-b929-d2a76e67a5c8">
      <UserInfo>
        <DisplayName/>
        <AccountId xsi:nil="true"/>
        <AccountType/>
      </UserInfo>
    </Students>
    <Student_Groups xmlns="e7099fa1-9bcb-43f8-b929-d2a76e67a5c8">
      <UserInfo>
        <DisplayName/>
        <AccountId xsi:nil="true"/>
        <AccountType/>
      </UserInfo>
    </Student_Groups>
    <LMS_Mappings xmlns="e7099fa1-9bcb-43f8-b929-d2a76e67a5c8" xsi:nil="true"/>
    <Is_Collaboration_Space_Locked xmlns="e7099fa1-9bcb-43f8-b929-d2a76e67a5c8" xsi:nil="true"/>
    <Teams_Channel_Section_Location xmlns="e7099fa1-9bcb-43f8-b929-d2a76e67a5c8" xsi:nil="true"/>
    <Has_Teacher_Only_SectionGroup xmlns="e7099fa1-9bcb-43f8-b929-d2a76e67a5c8" xsi:nil="true"/>
    <Owner xmlns="e7099fa1-9bcb-43f8-b929-d2a76e67a5c8">
      <UserInfo>
        <DisplayName/>
        <AccountId xsi:nil="true"/>
        <AccountType/>
      </UserInfo>
    </Owner>
    <FolderType xmlns="e7099fa1-9bcb-43f8-b929-d2a76e67a5c8" xsi:nil="true"/>
    <CultureName xmlns="e7099fa1-9bcb-43f8-b929-d2a76e67a5c8" xsi:nil="true"/>
    <AppVersion xmlns="e7099fa1-9bcb-43f8-b929-d2a76e67a5c8" xsi:nil="true"/>
    <Invited_Students xmlns="e7099fa1-9bcb-43f8-b929-d2a76e67a5c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66AD43A926C40B5C27401D0509D3E" ma:contentTypeVersion="35" ma:contentTypeDescription="Create a new document." ma:contentTypeScope="" ma:versionID="a12c6df5ad3e015b8e76335955d6c636">
  <xsd:schema xmlns:xsd="http://www.w3.org/2001/XMLSchema" xmlns:xs="http://www.w3.org/2001/XMLSchema" xmlns:p="http://schemas.microsoft.com/office/2006/metadata/properties" xmlns:ns3="e7099fa1-9bcb-43f8-b929-d2a76e67a5c8" xmlns:ns4="b41251f6-ea1a-4eb5-93d6-b6a7cf04bef3" targetNamespace="http://schemas.microsoft.com/office/2006/metadata/properties" ma:root="true" ma:fieldsID="d3252268e816aff4eb92e4c47860521e" ns3:_="" ns4:_="">
    <xsd:import namespace="e7099fa1-9bcb-43f8-b929-d2a76e67a5c8"/>
    <xsd:import namespace="b41251f6-ea1a-4eb5-93d6-b6a7cf04b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99fa1-9bcb-43f8-b929-d2a76e67a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251f6-ea1a-4eb5-93d6-b6a7cf04b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FD569E-61A6-449E-BEA4-797FB88D6AE8}">
  <ds:schemaRefs>
    <ds:schemaRef ds:uri="http://schemas.microsoft.com/office/2006/metadata/properties"/>
    <ds:schemaRef ds:uri="http://schemas.microsoft.com/office/infopath/2007/PartnerControls"/>
    <ds:schemaRef ds:uri="e7099fa1-9bcb-43f8-b929-d2a76e67a5c8"/>
  </ds:schemaRefs>
</ds:datastoreItem>
</file>

<file path=customXml/itemProps2.xml><?xml version="1.0" encoding="utf-8"?>
<ds:datastoreItem xmlns:ds="http://schemas.openxmlformats.org/officeDocument/2006/customXml" ds:itemID="{311F97D3-2A48-4BC3-AE35-783139D86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99fa1-9bcb-43f8-b929-d2a76e67a5c8"/>
    <ds:schemaRef ds:uri="b41251f6-ea1a-4eb5-93d6-b6a7cf04b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1C9119-FAF6-4DE1-A1BB-63CF871B8C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8BAF38-F961-47DA-ADF0-289DCC0AF3F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3b5e7a1-cb09-4417-9e1a-c686b440b2c5}" enabled="0" method="" siteId="{03b5e7a1-cb09-4417-9e1a-c686b440b2c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ZAG_Dokument_kleines_hoch_schwarz.dotx</Template>
  <TotalTime>0</TotalTime>
  <Pages>6</Pages>
  <Words>689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Ramon Füglister (ZAG)</dc:creator>
  <cp:lastModifiedBy>Ramon Füglister (ZAG)</cp:lastModifiedBy>
  <cp:revision>8</cp:revision>
  <cp:lastPrinted>2023-03-07T08:13:00Z</cp:lastPrinted>
  <dcterms:created xsi:type="dcterms:W3CDTF">2024-02-26T21:13:00Z</dcterms:created>
  <dcterms:modified xsi:type="dcterms:W3CDTF">2025-06-03T07:45:00Z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DocColor">
    <vt:lpwstr>ob_black</vt:lpwstr>
  </property>
  <property fmtid="{D5CDD505-2E9C-101B-9397-08002B2CF9AE}" pid="3" name="ContentTypeId">
    <vt:lpwstr>0x01010062366AD43A926C40B5C27401D0509D3E</vt:lpwstr>
  </property>
  <property fmtid="{D5CDD505-2E9C-101B-9397-08002B2CF9AE}" pid="4" name="MetaInfo">
    <vt:lpwstr>UpgStatus:SW|Added pending-636628471706350811
UpgChangedValues:SW|ContentType=ZAG Dokument
UpgStatus:SW|Updated Pending-636628471729475663</vt:lpwstr>
  </property>
  <property fmtid="{D5CDD505-2E9C-101B-9397-08002B2CF9AE}" pid="5" name="UpgImpactPending">
    <vt:lpwstr>True</vt:lpwstr>
  </property>
  <property fmtid="{D5CDD505-2E9C-101B-9397-08002B2CF9AE}" pid="6" name="UpgStatus">
    <vt:lpwstr>Updated completed-636628471731194402</vt:lpwstr>
  </property>
  <property fmtid="{D5CDD505-2E9C-101B-9397-08002B2CF9AE}" pid="7" name="Jahrgang">
    <vt:lpwstr/>
  </property>
  <property fmtid="{D5CDD505-2E9C-101B-9397-08002B2CF9AE}" pid="8" name="Ausbildungsjahr">
    <vt:lpwstr/>
  </property>
  <property fmtid="{D5CDD505-2E9C-101B-9397-08002B2CF9AE}" pid="9" name="AusundWeiterbildung">
    <vt:lpwstr/>
  </property>
</Properties>
</file>